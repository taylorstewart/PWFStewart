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200" w:rsidRPr="003177AC" w:rsidRDefault="00532200">
      <w:pPr>
        <w:pStyle w:val="Title"/>
        <w:rPr>
          <w:rFonts w:ascii="Garamond" w:hAnsi="Garamond" w:cs="Courier New"/>
          <w:sz w:val="22"/>
          <w:szCs w:val="22"/>
          <w:u w:val="single"/>
        </w:rPr>
      </w:pPr>
      <w:bookmarkStart w:id="0" w:name="_GoBack"/>
      <w:bookmarkEnd w:id="0"/>
      <w:r w:rsidRPr="003177AC">
        <w:rPr>
          <w:rFonts w:ascii="Garamond" w:hAnsi="Garamond"/>
          <w:sz w:val="22"/>
          <w:szCs w:val="22"/>
        </w:rPr>
        <w:t>Reviewer Comment Form</w:t>
      </w:r>
    </w:p>
    <w:p w:rsidR="00532200" w:rsidRPr="003177AC" w:rsidRDefault="00532200">
      <w:pPr>
        <w:jc w:val="center"/>
        <w:rPr>
          <w:rFonts w:ascii="Garamond" w:hAnsi="Garamond" w:cs="Courier New"/>
          <w:b/>
          <w:bCs/>
          <w:sz w:val="22"/>
          <w:szCs w:val="22"/>
          <w:u w:val="single"/>
        </w:rPr>
      </w:pPr>
    </w:p>
    <w:p w:rsidR="00532200" w:rsidRPr="003177AC" w:rsidRDefault="00532200">
      <w:pPr>
        <w:rPr>
          <w:rFonts w:ascii="Garamond" w:hAnsi="Garamond" w:cs="Courier New"/>
          <w:b/>
          <w:bCs/>
          <w:sz w:val="22"/>
          <w:szCs w:val="22"/>
        </w:rPr>
      </w:pPr>
      <w:r w:rsidRPr="003177AC">
        <w:rPr>
          <w:rFonts w:ascii="Garamond" w:hAnsi="Garamond" w:cs="Courier New"/>
          <w:b/>
          <w:bCs/>
          <w:sz w:val="22"/>
          <w:szCs w:val="22"/>
        </w:rPr>
        <w:t>REVIEWER’S COMMENTS</w:t>
      </w:r>
    </w:p>
    <w:p w:rsidR="00532200" w:rsidRPr="003177AC" w:rsidRDefault="00532200">
      <w:pPr>
        <w:rPr>
          <w:rFonts w:ascii="Garamond" w:hAnsi="Garamond" w:cs="Courier New"/>
          <w:sz w:val="22"/>
          <w:szCs w:val="22"/>
        </w:rPr>
      </w:pPr>
    </w:p>
    <w:p w:rsidR="00532200" w:rsidRPr="003177AC" w:rsidRDefault="00532200">
      <w:pPr>
        <w:rPr>
          <w:rFonts w:ascii="Garamond" w:hAnsi="Garamond" w:cs="Courier New"/>
          <w:sz w:val="22"/>
          <w:szCs w:val="22"/>
        </w:rPr>
      </w:pPr>
      <w:r w:rsidRPr="00296A07">
        <w:rPr>
          <w:rFonts w:ascii="Garamond" w:hAnsi="Garamond" w:cs="Courier New"/>
          <w:sz w:val="22"/>
          <w:szCs w:val="22"/>
        </w:rPr>
        <w:t xml:space="preserve">Note to reviewers: Comments on this sheet will be sent to the author(s). If you wish your identity to be known to the author(s), </w:t>
      </w:r>
      <w:r w:rsidR="0071572A" w:rsidRPr="00296A07">
        <w:rPr>
          <w:rFonts w:ascii="Garamond" w:hAnsi="Garamond"/>
          <w:sz w:val="22"/>
        </w:rPr>
        <w:t xml:space="preserve">please make a statement indicating you wish your identity to be known and </w:t>
      </w:r>
      <w:r w:rsidRPr="00296A07">
        <w:rPr>
          <w:rFonts w:ascii="Garamond" w:hAnsi="Garamond" w:cs="Courier New"/>
          <w:sz w:val="22"/>
          <w:szCs w:val="22"/>
        </w:rPr>
        <w:t xml:space="preserve">sign </w:t>
      </w:r>
      <w:r w:rsidR="00FE3C25" w:rsidRPr="00296A07">
        <w:rPr>
          <w:rFonts w:ascii="Garamond" w:hAnsi="Garamond" w:cs="Courier New"/>
          <w:sz w:val="22"/>
          <w:szCs w:val="22"/>
        </w:rPr>
        <w:t xml:space="preserve">at the end </w:t>
      </w:r>
      <w:r w:rsidRPr="00296A07">
        <w:rPr>
          <w:rFonts w:ascii="Garamond" w:hAnsi="Garamond" w:cs="Courier New"/>
          <w:sz w:val="22"/>
          <w:szCs w:val="22"/>
        </w:rPr>
        <w:t>of this form, otherwise</w:t>
      </w:r>
      <w:r w:rsidR="00FE3C25" w:rsidRPr="00296A07">
        <w:rPr>
          <w:rFonts w:ascii="Garamond" w:hAnsi="Garamond" w:cs="Courier New"/>
          <w:sz w:val="22"/>
          <w:szCs w:val="22"/>
        </w:rPr>
        <w:t xml:space="preserve"> do not sign</w:t>
      </w:r>
      <w:r w:rsidRPr="00296A07">
        <w:rPr>
          <w:rFonts w:ascii="Garamond" w:hAnsi="Garamond" w:cs="Courier New"/>
          <w:sz w:val="22"/>
          <w:szCs w:val="22"/>
        </w:rPr>
        <w:t>. Please return this form, the confidential rating form, and the copy of the manuscript to the Associate Editor</w:t>
      </w:r>
      <w:r w:rsidRPr="003177AC">
        <w:rPr>
          <w:rFonts w:ascii="Garamond" w:hAnsi="Garamond" w:cs="Courier New"/>
          <w:sz w:val="22"/>
          <w:szCs w:val="22"/>
        </w:rPr>
        <w:t xml:space="preserve"> </w:t>
      </w:r>
      <w:r w:rsidRPr="003177AC">
        <w:rPr>
          <w:rFonts w:ascii="Garamond" w:hAnsi="Garamond" w:cs="Courier New"/>
          <w:b/>
          <w:bCs/>
          <w:sz w:val="22"/>
          <w:szCs w:val="22"/>
        </w:rPr>
        <w:t>within TWO WEEKS</w:t>
      </w:r>
      <w:r w:rsidRPr="003177AC">
        <w:rPr>
          <w:rFonts w:ascii="Garamond" w:hAnsi="Garamond" w:cs="Courier New"/>
          <w:sz w:val="22"/>
          <w:szCs w:val="22"/>
        </w:rPr>
        <w:t>.</w:t>
      </w:r>
    </w:p>
    <w:p w:rsidR="00532200" w:rsidRPr="003177AC" w:rsidRDefault="00532200">
      <w:pPr>
        <w:rPr>
          <w:rFonts w:ascii="Garamond" w:hAnsi="Garamond" w:cs="Courier New"/>
          <w:sz w:val="22"/>
          <w:szCs w:val="22"/>
        </w:rPr>
      </w:pPr>
      <w:r w:rsidRPr="003177AC">
        <w:rPr>
          <w:rFonts w:ascii="Garamond" w:hAnsi="Garamond" w:cs="Courier New"/>
          <w:sz w:val="22"/>
          <w:szCs w:val="22"/>
        </w:rPr>
        <w:t>_________________________________________________________________________________________</w:t>
      </w:r>
    </w:p>
    <w:p w:rsidR="0017217C" w:rsidRDefault="0017217C">
      <w:pPr>
        <w:rPr>
          <w:rFonts w:ascii="Garamond" w:hAnsi="Garamond" w:cs="Courier New"/>
          <w:sz w:val="22"/>
          <w:szCs w:val="22"/>
          <w:u w:val="single"/>
        </w:rPr>
      </w:pPr>
    </w:p>
    <w:p w:rsidR="00A26239" w:rsidRDefault="00A26239">
      <w:pPr>
        <w:rPr>
          <w:rFonts w:ascii="Garamond" w:hAnsi="Garamond" w:cs="Courier New"/>
          <w:sz w:val="22"/>
          <w:szCs w:val="22"/>
          <w:u w:val="single"/>
        </w:rPr>
      </w:pPr>
    </w:p>
    <w:p w:rsidR="00F715AE" w:rsidRDefault="00F715AE" w:rsidP="00F715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974"/>
        </w:tabs>
        <w:rPr>
          <w:rFonts w:ascii="Times New Roman" w:hAnsi="Times New Roman" w:cs="Courier New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 xml:space="preserve">Manuscript No.     </w:t>
      </w:r>
      <w:r w:rsidR="00D315B0" w:rsidRPr="00D315B0">
        <w:rPr>
          <w:rFonts w:ascii="Times New Roman" w:hAnsi="Times New Roman" w:cs="Courier New"/>
          <w:sz w:val="24"/>
          <w:szCs w:val="24"/>
        </w:rPr>
        <w:t>8-1-30-15</w:t>
      </w:r>
      <w:r>
        <w:rPr>
          <w:rFonts w:ascii="Times New Roman" w:hAnsi="Times New Roman" w:cs="Courier New"/>
          <w:sz w:val="24"/>
          <w:szCs w:val="24"/>
        </w:rPr>
        <w:tab/>
        <w:t xml:space="preserve">      </w:t>
      </w:r>
      <w:r>
        <w:rPr>
          <w:rFonts w:ascii="Times New Roman" w:hAnsi="Times New Roman" w:cs="Courier New"/>
          <w:sz w:val="24"/>
          <w:szCs w:val="24"/>
        </w:rPr>
        <w:tab/>
      </w:r>
      <w:r w:rsidR="004363DE">
        <w:rPr>
          <w:rFonts w:ascii="Times New Roman" w:hAnsi="Times New Roman" w:cs="Courier New"/>
          <w:sz w:val="24"/>
          <w:szCs w:val="24"/>
        </w:rPr>
        <w:t xml:space="preserve">                                   </w:t>
      </w:r>
      <w:r>
        <w:rPr>
          <w:rFonts w:ascii="Times New Roman" w:hAnsi="Times New Roman" w:cs="Courier New"/>
          <w:sz w:val="24"/>
          <w:szCs w:val="24"/>
        </w:rPr>
        <w:t xml:space="preserve">  Reviewer No.  </w:t>
      </w:r>
      <w:r w:rsidR="00BD37E7">
        <w:rPr>
          <w:rFonts w:ascii="Times New Roman" w:hAnsi="Times New Roman" w:cs="Courier New"/>
          <w:sz w:val="24"/>
          <w:szCs w:val="24"/>
        </w:rPr>
        <w:t>2</w:t>
      </w:r>
      <w:r>
        <w:rPr>
          <w:rFonts w:ascii="Times New Roman" w:hAnsi="Times New Roman" w:cs="Courier New"/>
          <w:sz w:val="24"/>
          <w:szCs w:val="24"/>
        </w:rPr>
        <w:tab/>
      </w:r>
      <w:r>
        <w:rPr>
          <w:rFonts w:ascii="Times New Roman" w:hAnsi="Times New Roman" w:cs="Courier New"/>
          <w:sz w:val="24"/>
          <w:szCs w:val="24"/>
        </w:rPr>
        <w:tab/>
      </w:r>
    </w:p>
    <w:p w:rsidR="00F715AE" w:rsidRDefault="00F715AE" w:rsidP="00F715AE">
      <w:pPr>
        <w:widowControl/>
        <w:adjustRightInd w:val="0"/>
        <w:rPr>
          <w:rFonts w:ascii="Times New Roman" w:hAnsi="Times New Roman"/>
          <w:sz w:val="24"/>
        </w:rPr>
      </w:pPr>
    </w:p>
    <w:p w:rsidR="00F715AE" w:rsidRDefault="00F715AE" w:rsidP="00F715AE">
      <w:pPr>
        <w:widowControl/>
        <w:adjustRightInd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Author:  </w:t>
      </w:r>
      <w:r w:rsidR="00D315B0" w:rsidRPr="00D315B0">
        <w:rPr>
          <w:rFonts w:ascii="Times New Roman" w:hAnsi="Times New Roman"/>
          <w:sz w:val="24"/>
        </w:rPr>
        <w:t>Stewart et al 15</w:t>
      </w:r>
    </w:p>
    <w:p w:rsidR="00F715AE" w:rsidRPr="009B4DD4" w:rsidRDefault="00F715AE" w:rsidP="00F715AE">
      <w:pPr>
        <w:widowControl/>
        <w:adjustRightInd w:val="0"/>
        <w:rPr>
          <w:rFonts w:ascii="Times New Roman" w:hAnsi="Times New Roman"/>
          <w:sz w:val="24"/>
        </w:rPr>
      </w:pPr>
    </w:p>
    <w:p w:rsidR="00F715AE" w:rsidRDefault="00F715AE" w:rsidP="00F715AE">
      <w:pPr>
        <w:rPr>
          <w:rFonts w:ascii="Times New Roman" w:hAnsi="Times New Roman" w:cs="Times New Roman"/>
          <w:sz w:val="24"/>
          <w:szCs w:val="24"/>
        </w:rPr>
      </w:pPr>
      <w:r w:rsidRPr="009B4DD4">
        <w:rPr>
          <w:rFonts w:ascii="Times New Roman" w:hAnsi="Times New Roman"/>
          <w:sz w:val="24"/>
        </w:rPr>
        <w:t>Title</w:t>
      </w:r>
      <w:r w:rsidRPr="00172AF2">
        <w:rPr>
          <w:rFonts w:ascii="Times New Roman" w:hAnsi="Times New Roman" w:cs="Times New Roman"/>
          <w:sz w:val="24"/>
          <w:szCs w:val="24"/>
        </w:rPr>
        <w:t xml:space="preserve">: </w:t>
      </w:r>
      <w:r w:rsidR="00D315B0" w:rsidRPr="00D315B0">
        <w:rPr>
          <w:rFonts w:ascii="Times New Roman" w:hAnsi="Times New Roman" w:cs="Times New Roman"/>
          <w:sz w:val="24"/>
          <w:szCs w:val="24"/>
        </w:rPr>
        <w:t>Age, Growth, and Size of Lake Superior Pygmy Whitefish (</w:t>
      </w:r>
      <w:proofErr w:type="spellStart"/>
      <w:r w:rsidR="00D315B0" w:rsidRPr="00D315B0">
        <w:rPr>
          <w:rFonts w:ascii="Times New Roman" w:hAnsi="Times New Roman" w:cs="Times New Roman"/>
          <w:sz w:val="24"/>
          <w:szCs w:val="24"/>
        </w:rPr>
        <w:t>Prosopium</w:t>
      </w:r>
      <w:proofErr w:type="spellEnd"/>
      <w:r w:rsidR="00D315B0" w:rsidRPr="00D315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5B0" w:rsidRPr="00D315B0">
        <w:rPr>
          <w:rFonts w:ascii="Times New Roman" w:hAnsi="Times New Roman" w:cs="Times New Roman"/>
          <w:sz w:val="24"/>
          <w:szCs w:val="24"/>
        </w:rPr>
        <w:t>coulterii</w:t>
      </w:r>
      <w:proofErr w:type="spellEnd"/>
      <w:r w:rsidR="00D315B0" w:rsidRPr="00D315B0">
        <w:rPr>
          <w:rFonts w:ascii="Times New Roman" w:hAnsi="Times New Roman" w:cs="Times New Roman"/>
          <w:sz w:val="24"/>
          <w:szCs w:val="24"/>
        </w:rPr>
        <w:t>) in 2013</w:t>
      </w:r>
    </w:p>
    <w:p w:rsidR="00A26239" w:rsidRDefault="00A26239">
      <w:pPr>
        <w:rPr>
          <w:rFonts w:ascii="Garamond" w:hAnsi="Garamond" w:cs="Courier New"/>
          <w:sz w:val="22"/>
          <w:szCs w:val="22"/>
          <w:u w:val="single"/>
        </w:rPr>
      </w:pPr>
    </w:p>
    <w:p w:rsidR="00A26239" w:rsidRDefault="00A26239">
      <w:pPr>
        <w:rPr>
          <w:rFonts w:ascii="Garamond" w:hAnsi="Garamond" w:cs="Courier New"/>
          <w:sz w:val="22"/>
          <w:szCs w:val="22"/>
          <w:u w:val="single"/>
        </w:rPr>
      </w:pPr>
    </w:p>
    <w:p w:rsidR="00A26239" w:rsidRPr="002A7401" w:rsidRDefault="00A26239">
      <w:pPr>
        <w:rPr>
          <w:rFonts w:ascii="Garamond" w:hAnsi="Garamond" w:cs="Courier New"/>
          <w:sz w:val="22"/>
          <w:szCs w:val="22"/>
        </w:rPr>
      </w:pPr>
    </w:p>
    <w:p w:rsidR="00A85F23" w:rsidRPr="002A7401" w:rsidRDefault="00A85F23">
      <w:pPr>
        <w:rPr>
          <w:rFonts w:ascii="Garamond" w:hAnsi="Garamond" w:cs="Courier New"/>
          <w:sz w:val="22"/>
          <w:szCs w:val="22"/>
        </w:rPr>
      </w:pPr>
    </w:p>
    <w:p w:rsidR="00702B39" w:rsidRDefault="002A7401">
      <w:pPr>
        <w:rPr>
          <w:rFonts w:ascii="Garamond" w:hAnsi="Garamond" w:cs="Courier New"/>
          <w:sz w:val="22"/>
          <w:szCs w:val="22"/>
        </w:rPr>
      </w:pPr>
      <w:r w:rsidRPr="002A7401">
        <w:rPr>
          <w:rFonts w:ascii="Garamond" w:hAnsi="Garamond" w:cs="Courier New"/>
          <w:sz w:val="22"/>
          <w:szCs w:val="22"/>
        </w:rPr>
        <w:t xml:space="preserve">Overall this is </w:t>
      </w:r>
      <w:r>
        <w:rPr>
          <w:rFonts w:ascii="Garamond" w:hAnsi="Garamond" w:cs="Courier New"/>
          <w:sz w:val="22"/>
          <w:szCs w:val="22"/>
        </w:rPr>
        <w:t>an interesting paper on a little-known, enigmatic species. The analyses are appropriate and thorough. The relevant literature is summarized and well-integrated</w:t>
      </w:r>
      <w:r w:rsidR="00F05A47">
        <w:rPr>
          <w:rFonts w:ascii="Garamond" w:hAnsi="Garamond" w:cs="Courier New"/>
          <w:sz w:val="22"/>
          <w:szCs w:val="22"/>
        </w:rPr>
        <w:t>. Conclusions follow from the Results</w:t>
      </w:r>
      <w:r>
        <w:rPr>
          <w:rFonts w:ascii="Garamond" w:hAnsi="Garamond" w:cs="Courier New"/>
          <w:sz w:val="22"/>
          <w:szCs w:val="22"/>
        </w:rPr>
        <w:t xml:space="preserve">, and the implications of the study are clearly stated. </w:t>
      </w:r>
      <w:proofErr w:type="gramStart"/>
      <w:r>
        <w:rPr>
          <w:rFonts w:ascii="Garamond" w:hAnsi="Garamond" w:cs="Courier New"/>
          <w:sz w:val="22"/>
          <w:szCs w:val="22"/>
        </w:rPr>
        <w:t>A nice contribution.</w:t>
      </w:r>
      <w:proofErr w:type="gramEnd"/>
      <w:r>
        <w:rPr>
          <w:rFonts w:ascii="Garamond" w:hAnsi="Garamond" w:cs="Courier New"/>
          <w:sz w:val="22"/>
          <w:szCs w:val="22"/>
        </w:rPr>
        <w:t xml:space="preserve"> I have only a very few minor comments:</w:t>
      </w:r>
    </w:p>
    <w:p w:rsidR="002A7401" w:rsidRDefault="002A7401">
      <w:pPr>
        <w:rPr>
          <w:rFonts w:ascii="Garamond" w:hAnsi="Garamond" w:cs="Courier New"/>
          <w:sz w:val="22"/>
          <w:szCs w:val="22"/>
        </w:rPr>
      </w:pPr>
      <w:r>
        <w:rPr>
          <w:rFonts w:ascii="Garamond" w:hAnsi="Garamond" w:cs="Courier New"/>
          <w:sz w:val="22"/>
          <w:szCs w:val="22"/>
        </w:rPr>
        <w:t>L 289 – should be Sweden, not Norway</w:t>
      </w:r>
    </w:p>
    <w:p w:rsidR="002A7401" w:rsidRDefault="002A7401">
      <w:pPr>
        <w:rPr>
          <w:rFonts w:ascii="Garamond" w:hAnsi="Garamond" w:cs="Courier New"/>
          <w:sz w:val="22"/>
          <w:szCs w:val="22"/>
        </w:rPr>
      </w:pPr>
      <w:r>
        <w:rPr>
          <w:rFonts w:ascii="Garamond" w:hAnsi="Garamond" w:cs="Courier New"/>
          <w:sz w:val="22"/>
          <w:szCs w:val="22"/>
        </w:rPr>
        <w:t xml:space="preserve">Table 3 – to give readers a sense of the geographic distribution of the various pygmy whitefish study sites in the literature, I’d like to see the state or province given for the various lakes </w:t>
      </w:r>
      <w:r w:rsidR="00F05A47">
        <w:rPr>
          <w:rFonts w:ascii="Garamond" w:hAnsi="Garamond" w:cs="Courier New"/>
          <w:sz w:val="22"/>
          <w:szCs w:val="22"/>
        </w:rPr>
        <w:t>mentioned</w:t>
      </w:r>
      <w:r>
        <w:rPr>
          <w:rFonts w:ascii="Garamond" w:hAnsi="Garamond" w:cs="Courier New"/>
          <w:sz w:val="22"/>
          <w:szCs w:val="22"/>
        </w:rPr>
        <w:t xml:space="preserve">. Also, given the discrepancy between scales and otoliths found in this study, it should be indicated somewhere which studies based their ages on otoliths (which I assume was </w:t>
      </w:r>
      <w:r w:rsidR="00F05A47">
        <w:rPr>
          <w:rFonts w:ascii="Garamond" w:hAnsi="Garamond" w:cs="Courier New"/>
          <w:sz w:val="22"/>
          <w:szCs w:val="22"/>
        </w:rPr>
        <w:t xml:space="preserve">what was </w:t>
      </w:r>
      <w:r>
        <w:rPr>
          <w:rFonts w:ascii="Garamond" w:hAnsi="Garamond" w:cs="Courier New"/>
          <w:sz w:val="22"/>
          <w:szCs w:val="22"/>
        </w:rPr>
        <w:t xml:space="preserve">used for the data presented </w:t>
      </w:r>
      <w:r w:rsidR="00F05A47">
        <w:rPr>
          <w:rFonts w:ascii="Garamond" w:hAnsi="Garamond" w:cs="Courier New"/>
          <w:sz w:val="22"/>
          <w:szCs w:val="22"/>
        </w:rPr>
        <w:t xml:space="preserve">in the table </w:t>
      </w:r>
      <w:r>
        <w:rPr>
          <w:rFonts w:ascii="Garamond" w:hAnsi="Garamond" w:cs="Courier New"/>
          <w:sz w:val="22"/>
          <w:szCs w:val="22"/>
        </w:rPr>
        <w:t>for this study</w:t>
      </w:r>
      <w:r w:rsidR="00F05A47">
        <w:rPr>
          <w:rFonts w:ascii="Garamond" w:hAnsi="Garamond" w:cs="Courier New"/>
          <w:sz w:val="22"/>
          <w:szCs w:val="22"/>
        </w:rPr>
        <w:t xml:space="preserve"> – this should be specified</w:t>
      </w:r>
      <w:r>
        <w:rPr>
          <w:rFonts w:ascii="Garamond" w:hAnsi="Garamond" w:cs="Courier New"/>
          <w:sz w:val="22"/>
          <w:szCs w:val="22"/>
        </w:rPr>
        <w:t>) and which were based on scales.</w:t>
      </w:r>
    </w:p>
    <w:p w:rsidR="00F05A47" w:rsidRDefault="00F05A47">
      <w:pPr>
        <w:rPr>
          <w:rFonts w:ascii="Garamond" w:hAnsi="Garamond" w:cs="Courier New"/>
          <w:sz w:val="22"/>
          <w:szCs w:val="22"/>
          <w:u w:val="single"/>
        </w:rPr>
      </w:pPr>
      <w:r>
        <w:rPr>
          <w:rFonts w:ascii="Garamond" w:hAnsi="Garamond" w:cs="Courier New"/>
          <w:sz w:val="22"/>
          <w:szCs w:val="22"/>
        </w:rPr>
        <w:t xml:space="preserve">Figure 1 – If possible, it would be helpful to also show the locations used in the </w:t>
      </w:r>
      <w:proofErr w:type="spellStart"/>
      <w:r>
        <w:rPr>
          <w:rFonts w:ascii="Garamond" w:hAnsi="Garamond" w:cs="Courier New"/>
          <w:sz w:val="22"/>
          <w:szCs w:val="22"/>
        </w:rPr>
        <w:t>Eschmeyer</w:t>
      </w:r>
      <w:proofErr w:type="spellEnd"/>
      <w:r>
        <w:rPr>
          <w:rFonts w:ascii="Garamond" w:hAnsi="Garamond" w:cs="Courier New"/>
          <w:sz w:val="22"/>
          <w:szCs w:val="22"/>
        </w:rPr>
        <w:t xml:space="preserve"> and Bailey (1953) study, and to label locations mentioned in the text or tables (e.g., Apostle Islands, Isle Royale, Keweenaw Bay.</w:t>
      </w:r>
    </w:p>
    <w:p w:rsidR="00702B39" w:rsidRDefault="00702B39">
      <w:pPr>
        <w:rPr>
          <w:rFonts w:ascii="Garamond" w:hAnsi="Garamond" w:cs="Courier New"/>
          <w:sz w:val="22"/>
          <w:szCs w:val="22"/>
          <w:u w:val="single"/>
        </w:rPr>
      </w:pPr>
    </w:p>
    <w:p w:rsidR="00702B39" w:rsidRDefault="00702B39">
      <w:pPr>
        <w:rPr>
          <w:rFonts w:ascii="Garamond" w:hAnsi="Garamond" w:cs="Courier New"/>
          <w:sz w:val="22"/>
          <w:szCs w:val="22"/>
          <w:u w:val="single"/>
        </w:rPr>
      </w:pPr>
    </w:p>
    <w:p w:rsidR="00B2090E" w:rsidRDefault="00B2090E">
      <w:pPr>
        <w:rPr>
          <w:rFonts w:ascii="Garamond" w:hAnsi="Garamond" w:cs="Courier New"/>
          <w:sz w:val="22"/>
          <w:szCs w:val="22"/>
          <w:u w:val="single"/>
        </w:rPr>
      </w:pPr>
    </w:p>
    <w:p w:rsidR="00B2090E" w:rsidRDefault="00B2090E">
      <w:pPr>
        <w:rPr>
          <w:rFonts w:ascii="Garamond" w:hAnsi="Garamond" w:cs="Courier New"/>
          <w:sz w:val="22"/>
          <w:szCs w:val="22"/>
          <w:u w:val="single"/>
        </w:rPr>
      </w:pPr>
    </w:p>
    <w:p w:rsidR="00B2090E" w:rsidRDefault="00B2090E">
      <w:pPr>
        <w:rPr>
          <w:rFonts w:ascii="Garamond" w:hAnsi="Garamond" w:cs="Courier New"/>
          <w:sz w:val="22"/>
          <w:szCs w:val="22"/>
          <w:u w:val="single"/>
        </w:rPr>
      </w:pPr>
    </w:p>
    <w:p w:rsidR="00B2090E" w:rsidRDefault="00B2090E">
      <w:pPr>
        <w:rPr>
          <w:rFonts w:ascii="Garamond" w:hAnsi="Garamond" w:cs="Courier New"/>
          <w:sz w:val="22"/>
          <w:szCs w:val="22"/>
          <w:u w:val="single"/>
        </w:rPr>
      </w:pPr>
    </w:p>
    <w:p w:rsidR="00B2090E" w:rsidRDefault="00B2090E">
      <w:pPr>
        <w:rPr>
          <w:rFonts w:ascii="Garamond" w:hAnsi="Garamond" w:cs="Courier New"/>
          <w:sz w:val="22"/>
          <w:szCs w:val="22"/>
          <w:u w:val="single"/>
        </w:rPr>
      </w:pPr>
    </w:p>
    <w:p w:rsidR="00B2090E" w:rsidRDefault="00B2090E">
      <w:pPr>
        <w:rPr>
          <w:rFonts w:ascii="Garamond" w:hAnsi="Garamond" w:cs="Courier New"/>
          <w:sz w:val="22"/>
          <w:szCs w:val="22"/>
          <w:u w:val="single"/>
        </w:rPr>
      </w:pPr>
    </w:p>
    <w:p w:rsidR="00B2090E" w:rsidRDefault="00B2090E">
      <w:pPr>
        <w:rPr>
          <w:rFonts w:ascii="Garamond" w:hAnsi="Garamond" w:cs="Courier New"/>
          <w:sz w:val="22"/>
          <w:szCs w:val="22"/>
          <w:u w:val="single"/>
        </w:rPr>
      </w:pPr>
    </w:p>
    <w:p w:rsidR="00B2090E" w:rsidRDefault="00B2090E">
      <w:pPr>
        <w:rPr>
          <w:rFonts w:ascii="Garamond" w:hAnsi="Garamond" w:cs="Courier New"/>
          <w:sz w:val="22"/>
          <w:szCs w:val="22"/>
          <w:u w:val="single"/>
        </w:rPr>
      </w:pPr>
    </w:p>
    <w:p w:rsidR="00B2090E" w:rsidRDefault="00B2090E">
      <w:pPr>
        <w:rPr>
          <w:rFonts w:ascii="Garamond" w:hAnsi="Garamond" w:cs="Courier New"/>
          <w:sz w:val="22"/>
          <w:szCs w:val="22"/>
          <w:u w:val="single"/>
        </w:rPr>
      </w:pPr>
    </w:p>
    <w:p w:rsidR="0048191B" w:rsidRDefault="0048191B">
      <w:pPr>
        <w:rPr>
          <w:rFonts w:ascii="Garamond" w:hAnsi="Garamond" w:cs="Courier New"/>
          <w:sz w:val="22"/>
          <w:szCs w:val="22"/>
          <w:u w:val="single"/>
        </w:rPr>
      </w:pPr>
    </w:p>
    <w:p w:rsidR="0048191B" w:rsidRDefault="0048191B">
      <w:pPr>
        <w:rPr>
          <w:rFonts w:ascii="Garamond" w:hAnsi="Garamond" w:cs="Courier New"/>
          <w:sz w:val="22"/>
          <w:szCs w:val="22"/>
          <w:u w:val="single"/>
        </w:rPr>
      </w:pPr>
    </w:p>
    <w:p w:rsidR="0048191B" w:rsidRDefault="0048191B">
      <w:pPr>
        <w:rPr>
          <w:rFonts w:ascii="Garamond" w:hAnsi="Garamond" w:cs="Courier New"/>
          <w:sz w:val="22"/>
          <w:szCs w:val="22"/>
          <w:u w:val="single"/>
        </w:rPr>
      </w:pPr>
    </w:p>
    <w:p w:rsidR="0048191B" w:rsidRPr="003177AC" w:rsidRDefault="0048191B">
      <w:pPr>
        <w:rPr>
          <w:rFonts w:ascii="Garamond" w:hAnsi="Garamond" w:cs="Courier New"/>
          <w:sz w:val="22"/>
          <w:szCs w:val="22"/>
          <w:u w:val="single"/>
        </w:rPr>
      </w:pPr>
    </w:p>
    <w:p w:rsidR="00532200" w:rsidRPr="003177AC" w:rsidRDefault="00532200">
      <w:pPr>
        <w:rPr>
          <w:rFonts w:ascii="Garamond" w:hAnsi="Garamond" w:cs="Courier New"/>
          <w:sz w:val="22"/>
          <w:szCs w:val="22"/>
        </w:rPr>
      </w:pPr>
      <w:r w:rsidRPr="003177AC">
        <w:rPr>
          <w:rFonts w:ascii="Garamond" w:hAnsi="Garamond" w:cs="Courier New"/>
          <w:sz w:val="22"/>
          <w:szCs w:val="22"/>
        </w:rPr>
        <w:t>Reviewer's Signature ___________________________</w:t>
      </w:r>
      <w:r w:rsidRPr="003177AC">
        <w:rPr>
          <w:rFonts w:ascii="Garamond" w:hAnsi="Garamond" w:cs="Courier New"/>
          <w:sz w:val="22"/>
          <w:szCs w:val="22"/>
        </w:rPr>
        <w:tab/>
      </w:r>
      <w:r w:rsidRPr="003177AC">
        <w:rPr>
          <w:rFonts w:ascii="Garamond" w:hAnsi="Garamond" w:cs="Courier New"/>
          <w:sz w:val="22"/>
          <w:szCs w:val="22"/>
        </w:rPr>
        <w:tab/>
        <w:t>Date _______________</w:t>
      </w:r>
    </w:p>
    <w:p w:rsidR="00532200" w:rsidRPr="003177AC" w:rsidRDefault="00532200">
      <w:pPr>
        <w:rPr>
          <w:rFonts w:ascii="Garamond" w:hAnsi="Garamond" w:cs="Courier New"/>
          <w:sz w:val="22"/>
          <w:szCs w:val="22"/>
        </w:rPr>
      </w:pPr>
      <w:r w:rsidRPr="003177AC">
        <w:rPr>
          <w:rFonts w:ascii="Garamond" w:hAnsi="Garamond" w:cs="Courier New"/>
          <w:sz w:val="22"/>
          <w:szCs w:val="22"/>
        </w:rPr>
        <w:t>________________________________________________________________________________________</w:t>
      </w:r>
    </w:p>
    <w:p w:rsidR="00532200" w:rsidRPr="003177AC" w:rsidRDefault="00532200">
      <w:pPr>
        <w:rPr>
          <w:rFonts w:ascii="Garamond" w:hAnsi="Garamond" w:cs="Courier New"/>
          <w:sz w:val="22"/>
          <w:szCs w:val="22"/>
        </w:rPr>
      </w:pPr>
    </w:p>
    <w:p w:rsidR="00532200" w:rsidRPr="003177AC" w:rsidRDefault="00532200">
      <w:pPr>
        <w:rPr>
          <w:rFonts w:ascii="Garamond" w:hAnsi="Garamond"/>
          <w:sz w:val="22"/>
          <w:szCs w:val="22"/>
        </w:rPr>
      </w:pPr>
      <w:r w:rsidRPr="003177AC">
        <w:rPr>
          <w:rFonts w:ascii="Garamond" w:hAnsi="Garamond" w:cs="Courier New"/>
          <w:sz w:val="22"/>
          <w:szCs w:val="22"/>
        </w:rPr>
        <w:t>Return to:   Associate Editor</w:t>
      </w:r>
    </w:p>
    <w:sectPr w:rsidR="00532200" w:rsidRPr="003177AC" w:rsidSect="00720D0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10cp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FAOFD+TimesNewRoman,Bold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80"/>
    <w:family w:val="auto"/>
    <w:pitch w:val="variable"/>
    <w:sig w:usb0="00000001" w:usb1="00000000" w:usb2="01000407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v P 1968">
    <w:altName w:val="Adv P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B0"/>
    <w:rsid w:val="000003AE"/>
    <w:rsid w:val="00001B23"/>
    <w:rsid w:val="0000677C"/>
    <w:rsid w:val="00007669"/>
    <w:rsid w:val="00007822"/>
    <w:rsid w:val="00007D55"/>
    <w:rsid w:val="00010472"/>
    <w:rsid w:val="0001049F"/>
    <w:rsid w:val="00013738"/>
    <w:rsid w:val="00013D44"/>
    <w:rsid w:val="00017ACB"/>
    <w:rsid w:val="000203E0"/>
    <w:rsid w:val="00021BCA"/>
    <w:rsid w:val="00021DE2"/>
    <w:rsid w:val="00022EF9"/>
    <w:rsid w:val="00023C18"/>
    <w:rsid w:val="00024002"/>
    <w:rsid w:val="00025F4C"/>
    <w:rsid w:val="00030A41"/>
    <w:rsid w:val="00032E45"/>
    <w:rsid w:val="00033283"/>
    <w:rsid w:val="000333A1"/>
    <w:rsid w:val="00034124"/>
    <w:rsid w:val="0003511B"/>
    <w:rsid w:val="0003537A"/>
    <w:rsid w:val="00036839"/>
    <w:rsid w:val="00037069"/>
    <w:rsid w:val="000402B3"/>
    <w:rsid w:val="00041790"/>
    <w:rsid w:val="00041B15"/>
    <w:rsid w:val="000425AE"/>
    <w:rsid w:val="00042BD2"/>
    <w:rsid w:val="00044EB4"/>
    <w:rsid w:val="00047695"/>
    <w:rsid w:val="00050046"/>
    <w:rsid w:val="000514A7"/>
    <w:rsid w:val="00052123"/>
    <w:rsid w:val="00052737"/>
    <w:rsid w:val="00052A36"/>
    <w:rsid w:val="00053F8C"/>
    <w:rsid w:val="00054236"/>
    <w:rsid w:val="000542C9"/>
    <w:rsid w:val="000565FB"/>
    <w:rsid w:val="0006083C"/>
    <w:rsid w:val="00062A85"/>
    <w:rsid w:val="00062EEB"/>
    <w:rsid w:val="000631A3"/>
    <w:rsid w:val="00063DE8"/>
    <w:rsid w:val="00064003"/>
    <w:rsid w:val="00064185"/>
    <w:rsid w:val="00067BAD"/>
    <w:rsid w:val="000708DF"/>
    <w:rsid w:val="00072CE8"/>
    <w:rsid w:val="0007365F"/>
    <w:rsid w:val="00073814"/>
    <w:rsid w:val="0007456A"/>
    <w:rsid w:val="000756DB"/>
    <w:rsid w:val="000771CC"/>
    <w:rsid w:val="0008380B"/>
    <w:rsid w:val="0008514A"/>
    <w:rsid w:val="00090523"/>
    <w:rsid w:val="00091A39"/>
    <w:rsid w:val="00091CBA"/>
    <w:rsid w:val="00092994"/>
    <w:rsid w:val="000960F7"/>
    <w:rsid w:val="0009688A"/>
    <w:rsid w:val="00097718"/>
    <w:rsid w:val="000A07F1"/>
    <w:rsid w:val="000A230E"/>
    <w:rsid w:val="000A2E2F"/>
    <w:rsid w:val="000A343E"/>
    <w:rsid w:val="000A417D"/>
    <w:rsid w:val="000A45C4"/>
    <w:rsid w:val="000A61D3"/>
    <w:rsid w:val="000A7663"/>
    <w:rsid w:val="000B0AD6"/>
    <w:rsid w:val="000B21C0"/>
    <w:rsid w:val="000B4D14"/>
    <w:rsid w:val="000B5A5A"/>
    <w:rsid w:val="000B5E72"/>
    <w:rsid w:val="000C0B73"/>
    <w:rsid w:val="000C2E08"/>
    <w:rsid w:val="000C2ED0"/>
    <w:rsid w:val="000C5118"/>
    <w:rsid w:val="000C5384"/>
    <w:rsid w:val="000C739C"/>
    <w:rsid w:val="000C7AEB"/>
    <w:rsid w:val="000C7C2F"/>
    <w:rsid w:val="000D04EC"/>
    <w:rsid w:val="000D127A"/>
    <w:rsid w:val="000D1FB8"/>
    <w:rsid w:val="000D2E73"/>
    <w:rsid w:val="000D3C44"/>
    <w:rsid w:val="000D5613"/>
    <w:rsid w:val="000E15FA"/>
    <w:rsid w:val="000E281F"/>
    <w:rsid w:val="000E2862"/>
    <w:rsid w:val="000E29AD"/>
    <w:rsid w:val="000E344D"/>
    <w:rsid w:val="000E34A8"/>
    <w:rsid w:val="000E3919"/>
    <w:rsid w:val="000E394C"/>
    <w:rsid w:val="000E5B06"/>
    <w:rsid w:val="000E5B48"/>
    <w:rsid w:val="000E690B"/>
    <w:rsid w:val="000E7BAE"/>
    <w:rsid w:val="000E7D61"/>
    <w:rsid w:val="000E7E34"/>
    <w:rsid w:val="000F0DF2"/>
    <w:rsid w:val="000F0F5B"/>
    <w:rsid w:val="000F4DD2"/>
    <w:rsid w:val="000F6080"/>
    <w:rsid w:val="000F73A6"/>
    <w:rsid w:val="00101669"/>
    <w:rsid w:val="00101AF3"/>
    <w:rsid w:val="00101CDA"/>
    <w:rsid w:val="0010361E"/>
    <w:rsid w:val="00104FAE"/>
    <w:rsid w:val="00106434"/>
    <w:rsid w:val="00110E74"/>
    <w:rsid w:val="00111E8E"/>
    <w:rsid w:val="001126D9"/>
    <w:rsid w:val="00112B63"/>
    <w:rsid w:val="00113395"/>
    <w:rsid w:val="00113EFA"/>
    <w:rsid w:val="00114467"/>
    <w:rsid w:val="00114CAC"/>
    <w:rsid w:val="00114EBF"/>
    <w:rsid w:val="00115532"/>
    <w:rsid w:val="00115A34"/>
    <w:rsid w:val="00121425"/>
    <w:rsid w:val="001219E8"/>
    <w:rsid w:val="00121E21"/>
    <w:rsid w:val="0012267E"/>
    <w:rsid w:val="00123289"/>
    <w:rsid w:val="0012360E"/>
    <w:rsid w:val="00126081"/>
    <w:rsid w:val="00126202"/>
    <w:rsid w:val="00130C13"/>
    <w:rsid w:val="00132F0B"/>
    <w:rsid w:val="001340AC"/>
    <w:rsid w:val="001357DB"/>
    <w:rsid w:val="00135D11"/>
    <w:rsid w:val="00135E5E"/>
    <w:rsid w:val="00136FCC"/>
    <w:rsid w:val="00140E42"/>
    <w:rsid w:val="001410BD"/>
    <w:rsid w:val="00141FD8"/>
    <w:rsid w:val="00143AFA"/>
    <w:rsid w:val="00144779"/>
    <w:rsid w:val="00144D20"/>
    <w:rsid w:val="00145351"/>
    <w:rsid w:val="001455ED"/>
    <w:rsid w:val="00145AD7"/>
    <w:rsid w:val="001471CD"/>
    <w:rsid w:val="00147641"/>
    <w:rsid w:val="0014766F"/>
    <w:rsid w:val="00150424"/>
    <w:rsid w:val="00150780"/>
    <w:rsid w:val="001522EA"/>
    <w:rsid w:val="00152640"/>
    <w:rsid w:val="00153A14"/>
    <w:rsid w:val="00153F45"/>
    <w:rsid w:val="00154583"/>
    <w:rsid w:val="00154D9E"/>
    <w:rsid w:val="00154EB6"/>
    <w:rsid w:val="00157FB7"/>
    <w:rsid w:val="00162851"/>
    <w:rsid w:val="001650BB"/>
    <w:rsid w:val="00165AC6"/>
    <w:rsid w:val="001673E4"/>
    <w:rsid w:val="00167871"/>
    <w:rsid w:val="0017047C"/>
    <w:rsid w:val="001711F5"/>
    <w:rsid w:val="0017217C"/>
    <w:rsid w:val="001734BC"/>
    <w:rsid w:val="001763AF"/>
    <w:rsid w:val="00176D84"/>
    <w:rsid w:val="001805BA"/>
    <w:rsid w:val="00181792"/>
    <w:rsid w:val="00181BC5"/>
    <w:rsid w:val="001824FD"/>
    <w:rsid w:val="00183A6E"/>
    <w:rsid w:val="00184D1B"/>
    <w:rsid w:val="0018645D"/>
    <w:rsid w:val="00186628"/>
    <w:rsid w:val="00186D9E"/>
    <w:rsid w:val="00187396"/>
    <w:rsid w:val="001900AC"/>
    <w:rsid w:val="0019029A"/>
    <w:rsid w:val="00193CEF"/>
    <w:rsid w:val="00194241"/>
    <w:rsid w:val="001947A7"/>
    <w:rsid w:val="001947BF"/>
    <w:rsid w:val="0019742D"/>
    <w:rsid w:val="001A44C6"/>
    <w:rsid w:val="001B293E"/>
    <w:rsid w:val="001B4E3E"/>
    <w:rsid w:val="001B6975"/>
    <w:rsid w:val="001B6D16"/>
    <w:rsid w:val="001B6D33"/>
    <w:rsid w:val="001B7B45"/>
    <w:rsid w:val="001C1787"/>
    <w:rsid w:val="001C17F8"/>
    <w:rsid w:val="001C1D1D"/>
    <w:rsid w:val="001C33BB"/>
    <w:rsid w:val="001C3C2F"/>
    <w:rsid w:val="001C4298"/>
    <w:rsid w:val="001C5E8B"/>
    <w:rsid w:val="001C660C"/>
    <w:rsid w:val="001C75D3"/>
    <w:rsid w:val="001D0261"/>
    <w:rsid w:val="001D19C6"/>
    <w:rsid w:val="001D2428"/>
    <w:rsid w:val="001D26F9"/>
    <w:rsid w:val="001D5073"/>
    <w:rsid w:val="001D690C"/>
    <w:rsid w:val="001E1FBE"/>
    <w:rsid w:val="001E5243"/>
    <w:rsid w:val="001E5C8C"/>
    <w:rsid w:val="001F05D8"/>
    <w:rsid w:val="001F092F"/>
    <w:rsid w:val="001F1CB0"/>
    <w:rsid w:val="001F2AFC"/>
    <w:rsid w:val="001F3D46"/>
    <w:rsid w:val="001F3D6D"/>
    <w:rsid w:val="001F4371"/>
    <w:rsid w:val="001F54D1"/>
    <w:rsid w:val="001F57A2"/>
    <w:rsid w:val="001F64F9"/>
    <w:rsid w:val="001F6CD8"/>
    <w:rsid w:val="00200057"/>
    <w:rsid w:val="002006B5"/>
    <w:rsid w:val="0020171E"/>
    <w:rsid w:val="00201771"/>
    <w:rsid w:val="00205E02"/>
    <w:rsid w:val="002068DF"/>
    <w:rsid w:val="00207BA5"/>
    <w:rsid w:val="00210C2F"/>
    <w:rsid w:val="00210D3C"/>
    <w:rsid w:val="002117B3"/>
    <w:rsid w:val="0021412E"/>
    <w:rsid w:val="00214B05"/>
    <w:rsid w:val="002162CB"/>
    <w:rsid w:val="00216F48"/>
    <w:rsid w:val="002221FE"/>
    <w:rsid w:val="00224E31"/>
    <w:rsid w:val="00226EC1"/>
    <w:rsid w:val="002270FB"/>
    <w:rsid w:val="002277ED"/>
    <w:rsid w:val="002305C4"/>
    <w:rsid w:val="002307B3"/>
    <w:rsid w:val="00231A8D"/>
    <w:rsid w:val="0023329F"/>
    <w:rsid w:val="00233386"/>
    <w:rsid w:val="002339D8"/>
    <w:rsid w:val="002341F9"/>
    <w:rsid w:val="002348C8"/>
    <w:rsid w:val="00236569"/>
    <w:rsid w:val="00236FB3"/>
    <w:rsid w:val="00237805"/>
    <w:rsid w:val="00240AD1"/>
    <w:rsid w:val="002434F0"/>
    <w:rsid w:val="00243B47"/>
    <w:rsid w:val="002476D4"/>
    <w:rsid w:val="00252D93"/>
    <w:rsid w:val="00253653"/>
    <w:rsid w:val="00253B9B"/>
    <w:rsid w:val="0025404E"/>
    <w:rsid w:val="002547F0"/>
    <w:rsid w:val="002549D6"/>
    <w:rsid w:val="002554D2"/>
    <w:rsid w:val="00257995"/>
    <w:rsid w:val="00260433"/>
    <w:rsid w:val="00260E79"/>
    <w:rsid w:val="0026160E"/>
    <w:rsid w:val="00261731"/>
    <w:rsid w:val="00263071"/>
    <w:rsid w:val="002634E7"/>
    <w:rsid w:val="002645D2"/>
    <w:rsid w:val="00265940"/>
    <w:rsid w:val="00265DB8"/>
    <w:rsid w:val="00267B7A"/>
    <w:rsid w:val="00271662"/>
    <w:rsid w:val="00271E92"/>
    <w:rsid w:val="0027217E"/>
    <w:rsid w:val="0027454D"/>
    <w:rsid w:val="00275006"/>
    <w:rsid w:val="002757C2"/>
    <w:rsid w:val="00275E23"/>
    <w:rsid w:val="00277A5D"/>
    <w:rsid w:val="00277F4B"/>
    <w:rsid w:val="002806B4"/>
    <w:rsid w:val="00280D54"/>
    <w:rsid w:val="002825DF"/>
    <w:rsid w:val="002832A3"/>
    <w:rsid w:val="002841EC"/>
    <w:rsid w:val="002862BD"/>
    <w:rsid w:val="002878AD"/>
    <w:rsid w:val="00290998"/>
    <w:rsid w:val="002929E8"/>
    <w:rsid w:val="00294175"/>
    <w:rsid w:val="00294631"/>
    <w:rsid w:val="002950C5"/>
    <w:rsid w:val="00295D71"/>
    <w:rsid w:val="0029613E"/>
    <w:rsid w:val="0029637A"/>
    <w:rsid w:val="00296A07"/>
    <w:rsid w:val="0029773F"/>
    <w:rsid w:val="00297DA3"/>
    <w:rsid w:val="002A2609"/>
    <w:rsid w:val="002A2947"/>
    <w:rsid w:val="002A38D4"/>
    <w:rsid w:val="002A3C03"/>
    <w:rsid w:val="002A3ED9"/>
    <w:rsid w:val="002A40B0"/>
    <w:rsid w:val="002A66BD"/>
    <w:rsid w:val="002A7401"/>
    <w:rsid w:val="002A759F"/>
    <w:rsid w:val="002B0020"/>
    <w:rsid w:val="002B08DD"/>
    <w:rsid w:val="002B092C"/>
    <w:rsid w:val="002B4A80"/>
    <w:rsid w:val="002B72D7"/>
    <w:rsid w:val="002B741B"/>
    <w:rsid w:val="002B7FBE"/>
    <w:rsid w:val="002C0527"/>
    <w:rsid w:val="002C103B"/>
    <w:rsid w:val="002C18C0"/>
    <w:rsid w:val="002C5775"/>
    <w:rsid w:val="002C6419"/>
    <w:rsid w:val="002C6E9E"/>
    <w:rsid w:val="002C6F9D"/>
    <w:rsid w:val="002C706E"/>
    <w:rsid w:val="002C7F3C"/>
    <w:rsid w:val="002D0037"/>
    <w:rsid w:val="002D0095"/>
    <w:rsid w:val="002D0CC5"/>
    <w:rsid w:val="002D1921"/>
    <w:rsid w:val="002D1B19"/>
    <w:rsid w:val="002D2097"/>
    <w:rsid w:val="002D290C"/>
    <w:rsid w:val="002D340E"/>
    <w:rsid w:val="002D395C"/>
    <w:rsid w:val="002D3AE3"/>
    <w:rsid w:val="002D593F"/>
    <w:rsid w:val="002D615D"/>
    <w:rsid w:val="002D65FA"/>
    <w:rsid w:val="002D6B8D"/>
    <w:rsid w:val="002D740B"/>
    <w:rsid w:val="002E09AC"/>
    <w:rsid w:val="002E0D6D"/>
    <w:rsid w:val="002E1F4C"/>
    <w:rsid w:val="002E3B11"/>
    <w:rsid w:val="002E4B05"/>
    <w:rsid w:val="002E5C35"/>
    <w:rsid w:val="002F3058"/>
    <w:rsid w:val="002F696C"/>
    <w:rsid w:val="00301737"/>
    <w:rsid w:val="003026DC"/>
    <w:rsid w:val="00302CF3"/>
    <w:rsid w:val="00303D4D"/>
    <w:rsid w:val="003058A3"/>
    <w:rsid w:val="0030673A"/>
    <w:rsid w:val="00306A7D"/>
    <w:rsid w:val="00306E66"/>
    <w:rsid w:val="00306F00"/>
    <w:rsid w:val="00307D70"/>
    <w:rsid w:val="00307D8E"/>
    <w:rsid w:val="00310409"/>
    <w:rsid w:val="003105C2"/>
    <w:rsid w:val="00312301"/>
    <w:rsid w:val="00312399"/>
    <w:rsid w:val="00312A09"/>
    <w:rsid w:val="00312FBF"/>
    <w:rsid w:val="003138E8"/>
    <w:rsid w:val="00315543"/>
    <w:rsid w:val="003157CE"/>
    <w:rsid w:val="00315D42"/>
    <w:rsid w:val="0031669D"/>
    <w:rsid w:val="00317626"/>
    <w:rsid w:val="003177AC"/>
    <w:rsid w:val="00321276"/>
    <w:rsid w:val="00323D94"/>
    <w:rsid w:val="00324BE3"/>
    <w:rsid w:val="0032684B"/>
    <w:rsid w:val="0032700B"/>
    <w:rsid w:val="0033255F"/>
    <w:rsid w:val="00332933"/>
    <w:rsid w:val="003339FE"/>
    <w:rsid w:val="00335895"/>
    <w:rsid w:val="00340468"/>
    <w:rsid w:val="00341968"/>
    <w:rsid w:val="003420C5"/>
    <w:rsid w:val="0034221E"/>
    <w:rsid w:val="00342CC4"/>
    <w:rsid w:val="003432D4"/>
    <w:rsid w:val="00343A7C"/>
    <w:rsid w:val="0034460F"/>
    <w:rsid w:val="00344825"/>
    <w:rsid w:val="00345C43"/>
    <w:rsid w:val="0035144D"/>
    <w:rsid w:val="00351A73"/>
    <w:rsid w:val="00351EE0"/>
    <w:rsid w:val="00351F76"/>
    <w:rsid w:val="00353D1A"/>
    <w:rsid w:val="00354240"/>
    <w:rsid w:val="00354418"/>
    <w:rsid w:val="00355883"/>
    <w:rsid w:val="00355E43"/>
    <w:rsid w:val="00355FA9"/>
    <w:rsid w:val="00355FAF"/>
    <w:rsid w:val="003576D2"/>
    <w:rsid w:val="00360C17"/>
    <w:rsid w:val="00361590"/>
    <w:rsid w:val="00361F67"/>
    <w:rsid w:val="00363BA5"/>
    <w:rsid w:val="003649DB"/>
    <w:rsid w:val="0036531E"/>
    <w:rsid w:val="00367232"/>
    <w:rsid w:val="0037073A"/>
    <w:rsid w:val="00371015"/>
    <w:rsid w:val="00371151"/>
    <w:rsid w:val="00371706"/>
    <w:rsid w:val="00371D8B"/>
    <w:rsid w:val="00372358"/>
    <w:rsid w:val="0037246E"/>
    <w:rsid w:val="00372D18"/>
    <w:rsid w:val="0037360C"/>
    <w:rsid w:val="0037403C"/>
    <w:rsid w:val="00375F49"/>
    <w:rsid w:val="003804E7"/>
    <w:rsid w:val="003819B8"/>
    <w:rsid w:val="00381AB3"/>
    <w:rsid w:val="003823B5"/>
    <w:rsid w:val="00384DED"/>
    <w:rsid w:val="00385FA6"/>
    <w:rsid w:val="00386F1E"/>
    <w:rsid w:val="00387077"/>
    <w:rsid w:val="00387EB2"/>
    <w:rsid w:val="003900FD"/>
    <w:rsid w:val="00390573"/>
    <w:rsid w:val="003912A6"/>
    <w:rsid w:val="00391FAD"/>
    <w:rsid w:val="003928A0"/>
    <w:rsid w:val="00393507"/>
    <w:rsid w:val="003948EA"/>
    <w:rsid w:val="00396D56"/>
    <w:rsid w:val="003A104D"/>
    <w:rsid w:val="003A385A"/>
    <w:rsid w:val="003A5B4C"/>
    <w:rsid w:val="003A7039"/>
    <w:rsid w:val="003A778E"/>
    <w:rsid w:val="003A7EAE"/>
    <w:rsid w:val="003B0990"/>
    <w:rsid w:val="003B43FC"/>
    <w:rsid w:val="003B6EA7"/>
    <w:rsid w:val="003B7883"/>
    <w:rsid w:val="003B7FF3"/>
    <w:rsid w:val="003C3966"/>
    <w:rsid w:val="003C3BD7"/>
    <w:rsid w:val="003C5B5F"/>
    <w:rsid w:val="003C65B5"/>
    <w:rsid w:val="003C7BE6"/>
    <w:rsid w:val="003C7C22"/>
    <w:rsid w:val="003D3A15"/>
    <w:rsid w:val="003D7C20"/>
    <w:rsid w:val="003E072F"/>
    <w:rsid w:val="003E144A"/>
    <w:rsid w:val="003E31EB"/>
    <w:rsid w:val="003E3635"/>
    <w:rsid w:val="003E4128"/>
    <w:rsid w:val="003E5B80"/>
    <w:rsid w:val="003E5F0B"/>
    <w:rsid w:val="003E7ABB"/>
    <w:rsid w:val="003F052A"/>
    <w:rsid w:val="003F0A2F"/>
    <w:rsid w:val="003F13CB"/>
    <w:rsid w:val="003F1A93"/>
    <w:rsid w:val="003F38D8"/>
    <w:rsid w:val="003F690E"/>
    <w:rsid w:val="003F7DC8"/>
    <w:rsid w:val="0040151E"/>
    <w:rsid w:val="00402FF8"/>
    <w:rsid w:val="0040386C"/>
    <w:rsid w:val="00404B93"/>
    <w:rsid w:val="004063A9"/>
    <w:rsid w:val="00407EDF"/>
    <w:rsid w:val="004165B7"/>
    <w:rsid w:val="00416626"/>
    <w:rsid w:val="00416EEE"/>
    <w:rsid w:val="00417814"/>
    <w:rsid w:val="00420016"/>
    <w:rsid w:val="00420573"/>
    <w:rsid w:val="00421113"/>
    <w:rsid w:val="00421234"/>
    <w:rsid w:val="00424093"/>
    <w:rsid w:val="004303EB"/>
    <w:rsid w:val="00430814"/>
    <w:rsid w:val="00432455"/>
    <w:rsid w:val="00432547"/>
    <w:rsid w:val="00433A94"/>
    <w:rsid w:val="004363DE"/>
    <w:rsid w:val="0043697C"/>
    <w:rsid w:val="00436989"/>
    <w:rsid w:val="004409CB"/>
    <w:rsid w:val="00440AB5"/>
    <w:rsid w:val="004420ED"/>
    <w:rsid w:val="00442836"/>
    <w:rsid w:val="00442C64"/>
    <w:rsid w:val="004436BD"/>
    <w:rsid w:val="00445513"/>
    <w:rsid w:val="004473B0"/>
    <w:rsid w:val="00447D87"/>
    <w:rsid w:val="00447F83"/>
    <w:rsid w:val="0045048D"/>
    <w:rsid w:val="0045226B"/>
    <w:rsid w:val="00453BB7"/>
    <w:rsid w:val="00454DDB"/>
    <w:rsid w:val="00454F0C"/>
    <w:rsid w:val="004557F6"/>
    <w:rsid w:val="00455E33"/>
    <w:rsid w:val="004560E5"/>
    <w:rsid w:val="004561EF"/>
    <w:rsid w:val="00460CCB"/>
    <w:rsid w:val="00461A5E"/>
    <w:rsid w:val="004636C7"/>
    <w:rsid w:val="004656B8"/>
    <w:rsid w:val="0047190F"/>
    <w:rsid w:val="00472403"/>
    <w:rsid w:val="00472929"/>
    <w:rsid w:val="0047369D"/>
    <w:rsid w:val="00474568"/>
    <w:rsid w:val="004745DD"/>
    <w:rsid w:val="00474BCC"/>
    <w:rsid w:val="004751DE"/>
    <w:rsid w:val="00475595"/>
    <w:rsid w:val="00476B31"/>
    <w:rsid w:val="00476F2C"/>
    <w:rsid w:val="0047708A"/>
    <w:rsid w:val="0047793E"/>
    <w:rsid w:val="0048191B"/>
    <w:rsid w:val="00483490"/>
    <w:rsid w:val="004835DF"/>
    <w:rsid w:val="004844E6"/>
    <w:rsid w:val="00484551"/>
    <w:rsid w:val="00485269"/>
    <w:rsid w:val="00486B83"/>
    <w:rsid w:val="0048740E"/>
    <w:rsid w:val="00494F2C"/>
    <w:rsid w:val="004A134D"/>
    <w:rsid w:val="004A388E"/>
    <w:rsid w:val="004A495B"/>
    <w:rsid w:val="004A5BE9"/>
    <w:rsid w:val="004B3E8C"/>
    <w:rsid w:val="004B6DB6"/>
    <w:rsid w:val="004B6F99"/>
    <w:rsid w:val="004C23D2"/>
    <w:rsid w:val="004C2A37"/>
    <w:rsid w:val="004C3302"/>
    <w:rsid w:val="004C3B32"/>
    <w:rsid w:val="004C54F5"/>
    <w:rsid w:val="004C62C6"/>
    <w:rsid w:val="004C742C"/>
    <w:rsid w:val="004D10F4"/>
    <w:rsid w:val="004D2585"/>
    <w:rsid w:val="004D2E26"/>
    <w:rsid w:val="004D3850"/>
    <w:rsid w:val="004D3DAA"/>
    <w:rsid w:val="004D4D36"/>
    <w:rsid w:val="004E1FEE"/>
    <w:rsid w:val="004E4EEA"/>
    <w:rsid w:val="004E507D"/>
    <w:rsid w:val="004E580C"/>
    <w:rsid w:val="004E587B"/>
    <w:rsid w:val="004E66FD"/>
    <w:rsid w:val="004E697B"/>
    <w:rsid w:val="004E7633"/>
    <w:rsid w:val="004F2AD2"/>
    <w:rsid w:val="004F4EC9"/>
    <w:rsid w:val="004F5432"/>
    <w:rsid w:val="004F6D3E"/>
    <w:rsid w:val="004F7DD5"/>
    <w:rsid w:val="00501C96"/>
    <w:rsid w:val="0051005F"/>
    <w:rsid w:val="00511F1A"/>
    <w:rsid w:val="00513BCC"/>
    <w:rsid w:val="00517927"/>
    <w:rsid w:val="005201C4"/>
    <w:rsid w:val="005209BC"/>
    <w:rsid w:val="00520DD5"/>
    <w:rsid w:val="00523275"/>
    <w:rsid w:val="00526F44"/>
    <w:rsid w:val="00530BF5"/>
    <w:rsid w:val="00531163"/>
    <w:rsid w:val="005313ED"/>
    <w:rsid w:val="00531FC6"/>
    <w:rsid w:val="00532200"/>
    <w:rsid w:val="005327B3"/>
    <w:rsid w:val="00534BBE"/>
    <w:rsid w:val="005357B8"/>
    <w:rsid w:val="00535BAE"/>
    <w:rsid w:val="00536A30"/>
    <w:rsid w:val="005400F3"/>
    <w:rsid w:val="005400F6"/>
    <w:rsid w:val="00541248"/>
    <w:rsid w:val="005417A3"/>
    <w:rsid w:val="00542C22"/>
    <w:rsid w:val="005461DE"/>
    <w:rsid w:val="00546D6C"/>
    <w:rsid w:val="00550673"/>
    <w:rsid w:val="00550781"/>
    <w:rsid w:val="00551524"/>
    <w:rsid w:val="00556B7D"/>
    <w:rsid w:val="00556E03"/>
    <w:rsid w:val="005574E2"/>
    <w:rsid w:val="00560800"/>
    <w:rsid w:val="005611B2"/>
    <w:rsid w:val="00563B06"/>
    <w:rsid w:val="00563BED"/>
    <w:rsid w:val="00564584"/>
    <w:rsid w:val="005661CC"/>
    <w:rsid w:val="00566ABF"/>
    <w:rsid w:val="00566B41"/>
    <w:rsid w:val="00567C65"/>
    <w:rsid w:val="0057138C"/>
    <w:rsid w:val="00571B68"/>
    <w:rsid w:val="00573B30"/>
    <w:rsid w:val="005760AF"/>
    <w:rsid w:val="00576F1F"/>
    <w:rsid w:val="00577235"/>
    <w:rsid w:val="005776C7"/>
    <w:rsid w:val="00577789"/>
    <w:rsid w:val="00582403"/>
    <w:rsid w:val="005838FE"/>
    <w:rsid w:val="0058425A"/>
    <w:rsid w:val="005845E4"/>
    <w:rsid w:val="00584B26"/>
    <w:rsid w:val="00585F26"/>
    <w:rsid w:val="00586FA8"/>
    <w:rsid w:val="00587AE4"/>
    <w:rsid w:val="00591D2F"/>
    <w:rsid w:val="00595507"/>
    <w:rsid w:val="00595AC4"/>
    <w:rsid w:val="00596933"/>
    <w:rsid w:val="00597144"/>
    <w:rsid w:val="005A1699"/>
    <w:rsid w:val="005A37E0"/>
    <w:rsid w:val="005A3DC9"/>
    <w:rsid w:val="005A4BCB"/>
    <w:rsid w:val="005A69B2"/>
    <w:rsid w:val="005B2AA1"/>
    <w:rsid w:val="005B6FB6"/>
    <w:rsid w:val="005B782B"/>
    <w:rsid w:val="005C139A"/>
    <w:rsid w:val="005C3A38"/>
    <w:rsid w:val="005C3B11"/>
    <w:rsid w:val="005C468F"/>
    <w:rsid w:val="005C4E8E"/>
    <w:rsid w:val="005C5615"/>
    <w:rsid w:val="005C569E"/>
    <w:rsid w:val="005C6A3A"/>
    <w:rsid w:val="005C7125"/>
    <w:rsid w:val="005C7E0C"/>
    <w:rsid w:val="005D0234"/>
    <w:rsid w:val="005D1946"/>
    <w:rsid w:val="005D23C2"/>
    <w:rsid w:val="005D3127"/>
    <w:rsid w:val="005D346A"/>
    <w:rsid w:val="005D560C"/>
    <w:rsid w:val="005D6447"/>
    <w:rsid w:val="005D7581"/>
    <w:rsid w:val="005D7CC0"/>
    <w:rsid w:val="005E0503"/>
    <w:rsid w:val="005E1496"/>
    <w:rsid w:val="005E452F"/>
    <w:rsid w:val="005E4E55"/>
    <w:rsid w:val="005E5000"/>
    <w:rsid w:val="005E6554"/>
    <w:rsid w:val="005F131A"/>
    <w:rsid w:val="005F334A"/>
    <w:rsid w:val="005F3DF6"/>
    <w:rsid w:val="005F7823"/>
    <w:rsid w:val="006004FF"/>
    <w:rsid w:val="00600D94"/>
    <w:rsid w:val="006048FB"/>
    <w:rsid w:val="00604B76"/>
    <w:rsid w:val="00605884"/>
    <w:rsid w:val="006069E4"/>
    <w:rsid w:val="0060729B"/>
    <w:rsid w:val="0061581B"/>
    <w:rsid w:val="00616347"/>
    <w:rsid w:val="00616618"/>
    <w:rsid w:val="00616718"/>
    <w:rsid w:val="00616F38"/>
    <w:rsid w:val="00620616"/>
    <w:rsid w:val="006225D6"/>
    <w:rsid w:val="00623995"/>
    <w:rsid w:val="00625D2F"/>
    <w:rsid w:val="006271CC"/>
    <w:rsid w:val="00627570"/>
    <w:rsid w:val="00627636"/>
    <w:rsid w:val="0063096D"/>
    <w:rsid w:val="00631D71"/>
    <w:rsid w:val="00633C54"/>
    <w:rsid w:val="00634A62"/>
    <w:rsid w:val="00635889"/>
    <w:rsid w:val="00635C38"/>
    <w:rsid w:val="006362FF"/>
    <w:rsid w:val="00636DBC"/>
    <w:rsid w:val="00637253"/>
    <w:rsid w:val="006426DD"/>
    <w:rsid w:val="00642F94"/>
    <w:rsid w:val="00642FFE"/>
    <w:rsid w:val="0064354D"/>
    <w:rsid w:val="0064587B"/>
    <w:rsid w:val="00645E8B"/>
    <w:rsid w:val="00645FD4"/>
    <w:rsid w:val="006540D6"/>
    <w:rsid w:val="006545B8"/>
    <w:rsid w:val="00657370"/>
    <w:rsid w:val="00657831"/>
    <w:rsid w:val="00660790"/>
    <w:rsid w:val="0066083F"/>
    <w:rsid w:val="00660B6F"/>
    <w:rsid w:val="0066138D"/>
    <w:rsid w:val="00661A25"/>
    <w:rsid w:val="00663781"/>
    <w:rsid w:val="00665ABC"/>
    <w:rsid w:val="00665DFA"/>
    <w:rsid w:val="00667AD4"/>
    <w:rsid w:val="00667FB5"/>
    <w:rsid w:val="00670CEA"/>
    <w:rsid w:val="00671F17"/>
    <w:rsid w:val="00672146"/>
    <w:rsid w:val="00672585"/>
    <w:rsid w:val="006727AE"/>
    <w:rsid w:val="00676BED"/>
    <w:rsid w:val="00677F52"/>
    <w:rsid w:val="00683E0C"/>
    <w:rsid w:val="00687326"/>
    <w:rsid w:val="00687431"/>
    <w:rsid w:val="00691254"/>
    <w:rsid w:val="0069158F"/>
    <w:rsid w:val="00693E12"/>
    <w:rsid w:val="006942A0"/>
    <w:rsid w:val="00694F84"/>
    <w:rsid w:val="0069509F"/>
    <w:rsid w:val="00695734"/>
    <w:rsid w:val="006960DF"/>
    <w:rsid w:val="00696606"/>
    <w:rsid w:val="00696680"/>
    <w:rsid w:val="006A340C"/>
    <w:rsid w:val="006A5148"/>
    <w:rsid w:val="006A53D2"/>
    <w:rsid w:val="006A686C"/>
    <w:rsid w:val="006A7204"/>
    <w:rsid w:val="006B11C0"/>
    <w:rsid w:val="006B3DDC"/>
    <w:rsid w:val="006B4DDE"/>
    <w:rsid w:val="006C07F5"/>
    <w:rsid w:val="006C228D"/>
    <w:rsid w:val="006C2694"/>
    <w:rsid w:val="006C39E4"/>
    <w:rsid w:val="006C45D7"/>
    <w:rsid w:val="006C6DD9"/>
    <w:rsid w:val="006D593F"/>
    <w:rsid w:val="006D5ADF"/>
    <w:rsid w:val="006D66C5"/>
    <w:rsid w:val="006E0010"/>
    <w:rsid w:val="006E06EE"/>
    <w:rsid w:val="006E12C5"/>
    <w:rsid w:val="006E2839"/>
    <w:rsid w:val="006E661F"/>
    <w:rsid w:val="006E6E40"/>
    <w:rsid w:val="006E7C2E"/>
    <w:rsid w:val="006F1B18"/>
    <w:rsid w:val="006F3EE4"/>
    <w:rsid w:val="006F41B7"/>
    <w:rsid w:val="006F57CE"/>
    <w:rsid w:val="006F5978"/>
    <w:rsid w:val="006F6596"/>
    <w:rsid w:val="006F668D"/>
    <w:rsid w:val="006F6FA2"/>
    <w:rsid w:val="00702A35"/>
    <w:rsid w:val="00702B39"/>
    <w:rsid w:val="00703F4F"/>
    <w:rsid w:val="00704015"/>
    <w:rsid w:val="007056BD"/>
    <w:rsid w:val="0070601A"/>
    <w:rsid w:val="0070620D"/>
    <w:rsid w:val="00706BAD"/>
    <w:rsid w:val="0071003A"/>
    <w:rsid w:val="0071012A"/>
    <w:rsid w:val="00710697"/>
    <w:rsid w:val="0071572A"/>
    <w:rsid w:val="00715B18"/>
    <w:rsid w:val="00717B78"/>
    <w:rsid w:val="00720D0A"/>
    <w:rsid w:val="00722234"/>
    <w:rsid w:val="00722A94"/>
    <w:rsid w:val="0072368F"/>
    <w:rsid w:val="00724003"/>
    <w:rsid w:val="00724FAD"/>
    <w:rsid w:val="0072747B"/>
    <w:rsid w:val="0073089B"/>
    <w:rsid w:val="00730E3B"/>
    <w:rsid w:val="00731B28"/>
    <w:rsid w:val="00732C6C"/>
    <w:rsid w:val="00733B52"/>
    <w:rsid w:val="00733C2C"/>
    <w:rsid w:val="007352D0"/>
    <w:rsid w:val="00736C95"/>
    <w:rsid w:val="00736E55"/>
    <w:rsid w:val="00736F51"/>
    <w:rsid w:val="00743B29"/>
    <w:rsid w:val="00743D5D"/>
    <w:rsid w:val="007443D9"/>
    <w:rsid w:val="00744DDE"/>
    <w:rsid w:val="0074525E"/>
    <w:rsid w:val="0074667B"/>
    <w:rsid w:val="007468E2"/>
    <w:rsid w:val="0075023F"/>
    <w:rsid w:val="00750CC2"/>
    <w:rsid w:val="00750FDE"/>
    <w:rsid w:val="00752ADD"/>
    <w:rsid w:val="0075386A"/>
    <w:rsid w:val="007554EF"/>
    <w:rsid w:val="007556A5"/>
    <w:rsid w:val="0075579A"/>
    <w:rsid w:val="00755DBE"/>
    <w:rsid w:val="00757189"/>
    <w:rsid w:val="00757C4D"/>
    <w:rsid w:val="0076203B"/>
    <w:rsid w:val="0076483C"/>
    <w:rsid w:val="00764B60"/>
    <w:rsid w:val="00765AFC"/>
    <w:rsid w:val="00766EB2"/>
    <w:rsid w:val="007677C2"/>
    <w:rsid w:val="00767C34"/>
    <w:rsid w:val="00770807"/>
    <w:rsid w:val="00770EB3"/>
    <w:rsid w:val="00771316"/>
    <w:rsid w:val="00772346"/>
    <w:rsid w:val="00774549"/>
    <w:rsid w:val="00774B26"/>
    <w:rsid w:val="007750E2"/>
    <w:rsid w:val="007753AE"/>
    <w:rsid w:val="007753FD"/>
    <w:rsid w:val="00782EEC"/>
    <w:rsid w:val="00784CF6"/>
    <w:rsid w:val="00785B7D"/>
    <w:rsid w:val="00787F0E"/>
    <w:rsid w:val="00792F28"/>
    <w:rsid w:val="00793E27"/>
    <w:rsid w:val="0079721A"/>
    <w:rsid w:val="00797A08"/>
    <w:rsid w:val="007A02BD"/>
    <w:rsid w:val="007A1572"/>
    <w:rsid w:val="007A447E"/>
    <w:rsid w:val="007A723E"/>
    <w:rsid w:val="007B0728"/>
    <w:rsid w:val="007B1388"/>
    <w:rsid w:val="007B203E"/>
    <w:rsid w:val="007B4C65"/>
    <w:rsid w:val="007B5130"/>
    <w:rsid w:val="007B5157"/>
    <w:rsid w:val="007B5F66"/>
    <w:rsid w:val="007B66B6"/>
    <w:rsid w:val="007B76FE"/>
    <w:rsid w:val="007B7E59"/>
    <w:rsid w:val="007C0DF8"/>
    <w:rsid w:val="007C0EFC"/>
    <w:rsid w:val="007C1CF0"/>
    <w:rsid w:val="007C2E80"/>
    <w:rsid w:val="007C34C6"/>
    <w:rsid w:val="007C35BC"/>
    <w:rsid w:val="007C35D8"/>
    <w:rsid w:val="007C4188"/>
    <w:rsid w:val="007C43D9"/>
    <w:rsid w:val="007C49BA"/>
    <w:rsid w:val="007C60C0"/>
    <w:rsid w:val="007D0474"/>
    <w:rsid w:val="007D1D4C"/>
    <w:rsid w:val="007D221D"/>
    <w:rsid w:val="007D2B9D"/>
    <w:rsid w:val="007D5769"/>
    <w:rsid w:val="007D6B15"/>
    <w:rsid w:val="007D7EA8"/>
    <w:rsid w:val="007E0508"/>
    <w:rsid w:val="007E1E9B"/>
    <w:rsid w:val="007E2253"/>
    <w:rsid w:val="007E2BFA"/>
    <w:rsid w:val="007E340D"/>
    <w:rsid w:val="007E3BF5"/>
    <w:rsid w:val="007E5D00"/>
    <w:rsid w:val="007F01AD"/>
    <w:rsid w:val="007F29B4"/>
    <w:rsid w:val="007F3689"/>
    <w:rsid w:val="007F6960"/>
    <w:rsid w:val="00801FBF"/>
    <w:rsid w:val="0080201C"/>
    <w:rsid w:val="008021B4"/>
    <w:rsid w:val="00805689"/>
    <w:rsid w:val="00805B1F"/>
    <w:rsid w:val="0080674B"/>
    <w:rsid w:val="00812BBD"/>
    <w:rsid w:val="008131B8"/>
    <w:rsid w:val="00814B54"/>
    <w:rsid w:val="008153F0"/>
    <w:rsid w:val="00817012"/>
    <w:rsid w:val="00817697"/>
    <w:rsid w:val="00821BA6"/>
    <w:rsid w:val="0082326D"/>
    <w:rsid w:val="00823591"/>
    <w:rsid w:val="008251F0"/>
    <w:rsid w:val="00825675"/>
    <w:rsid w:val="008270D8"/>
    <w:rsid w:val="00827F3B"/>
    <w:rsid w:val="00830284"/>
    <w:rsid w:val="008321D2"/>
    <w:rsid w:val="00835928"/>
    <w:rsid w:val="00835BD2"/>
    <w:rsid w:val="008374EE"/>
    <w:rsid w:val="00837F62"/>
    <w:rsid w:val="00840042"/>
    <w:rsid w:val="00842C15"/>
    <w:rsid w:val="0084328B"/>
    <w:rsid w:val="0084398F"/>
    <w:rsid w:val="008447BD"/>
    <w:rsid w:val="0084486F"/>
    <w:rsid w:val="00844B9C"/>
    <w:rsid w:val="008458DD"/>
    <w:rsid w:val="00846490"/>
    <w:rsid w:val="00847333"/>
    <w:rsid w:val="00847D6C"/>
    <w:rsid w:val="00851D06"/>
    <w:rsid w:val="00853E0B"/>
    <w:rsid w:val="00854AA6"/>
    <w:rsid w:val="00854E34"/>
    <w:rsid w:val="0085608B"/>
    <w:rsid w:val="00856CE2"/>
    <w:rsid w:val="008570E9"/>
    <w:rsid w:val="008574B0"/>
    <w:rsid w:val="0086065A"/>
    <w:rsid w:val="00860767"/>
    <w:rsid w:val="00862019"/>
    <w:rsid w:val="00862145"/>
    <w:rsid w:val="00862184"/>
    <w:rsid w:val="00863622"/>
    <w:rsid w:val="008647AC"/>
    <w:rsid w:val="008654BC"/>
    <w:rsid w:val="008662E2"/>
    <w:rsid w:val="00870215"/>
    <w:rsid w:val="0087264C"/>
    <w:rsid w:val="00872BBC"/>
    <w:rsid w:val="00875B27"/>
    <w:rsid w:val="00877DE8"/>
    <w:rsid w:val="00881A4D"/>
    <w:rsid w:val="00881CF1"/>
    <w:rsid w:val="008820BE"/>
    <w:rsid w:val="00884E0E"/>
    <w:rsid w:val="00885148"/>
    <w:rsid w:val="008871CD"/>
    <w:rsid w:val="00887A88"/>
    <w:rsid w:val="00890E51"/>
    <w:rsid w:val="008918BE"/>
    <w:rsid w:val="00895ADD"/>
    <w:rsid w:val="00895C20"/>
    <w:rsid w:val="00895FD6"/>
    <w:rsid w:val="008A03BE"/>
    <w:rsid w:val="008A241D"/>
    <w:rsid w:val="008A30E7"/>
    <w:rsid w:val="008A3BA6"/>
    <w:rsid w:val="008A567B"/>
    <w:rsid w:val="008B07E9"/>
    <w:rsid w:val="008B0CD1"/>
    <w:rsid w:val="008B1FD9"/>
    <w:rsid w:val="008B26B0"/>
    <w:rsid w:val="008B56E2"/>
    <w:rsid w:val="008B5C87"/>
    <w:rsid w:val="008B62BD"/>
    <w:rsid w:val="008B7354"/>
    <w:rsid w:val="008C0CAC"/>
    <w:rsid w:val="008C2244"/>
    <w:rsid w:val="008C2BDA"/>
    <w:rsid w:val="008C2D3A"/>
    <w:rsid w:val="008C3F3C"/>
    <w:rsid w:val="008C4699"/>
    <w:rsid w:val="008C47D3"/>
    <w:rsid w:val="008C787B"/>
    <w:rsid w:val="008D1441"/>
    <w:rsid w:val="008D2D66"/>
    <w:rsid w:val="008D5060"/>
    <w:rsid w:val="008D5EC6"/>
    <w:rsid w:val="008D63CB"/>
    <w:rsid w:val="008E00F7"/>
    <w:rsid w:val="008E1DCD"/>
    <w:rsid w:val="008E2B0D"/>
    <w:rsid w:val="008E7B19"/>
    <w:rsid w:val="008F0813"/>
    <w:rsid w:val="008F0F85"/>
    <w:rsid w:val="008F2779"/>
    <w:rsid w:val="008F3E8F"/>
    <w:rsid w:val="008F73EC"/>
    <w:rsid w:val="008F7FFD"/>
    <w:rsid w:val="00900FC3"/>
    <w:rsid w:val="00901950"/>
    <w:rsid w:val="00903F0E"/>
    <w:rsid w:val="00905774"/>
    <w:rsid w:val="009063DB"/>
    <w:rsid w:val="00906830"/>
    <w:rsid w:val="0091022E"/>
    <w:rsid w:val="0091057E"/>
    <w:rsid w:val="00910FA9"/>
    <w:rsid w:val="00911442"/>
    <w:rsid w:val="00911CE1"/>
    <w:rsid w:val="0091538B"/>
    <w:rsid w:val="009157E0"/>
    <w:rsid w:val="00920D0B"/>
    <w:rsid w:val="00922B42"/>
    <w:rsid w:val="009230B9"/>
    <w:rsid w:val="00923AA9"/>
    <w:rsid w:val="00924B9D"/>
    <w:rsid w:val="00924FC5"/>
    <w:rsid w:val="00925442"/>
    <w:rsid w:val="00925F75"/>
    <w:rsid w:val="00930A09"/>
    <w:rsid w:val="009312CC"/>
    <w:rsid w:val="009313DF"/>
    <w:rsid w:val="00932AA2"/>
    <w:rsid w:val="00933D33"/>
    <w:rsid w:val="00934841"/>
    <w:rsid w:val="00934DA6"/>
    <w:rsid w:val="0093534D"/>
    <w:rsid w:val="00947172"/>
    <w:rsid w:val="009500C7"/>
    <w:rsid w:val="00950FEF"/>
    <w:rsid w:val="00951313"/>
    <w:rsid w:val="00951C03"/>
    <w:rsid w:val="00951F86"/>
    <w:rsid w:val="00952204"/>
    <w:rsid w:val="009522FE"/>
    <w:rsid w:val="00952906"/>
    <w:rsid w:val="00957102"/>
    <w:rsid w:val="00957755"/>
    <w:rsid w:val="00957922"/>
    <w:rsid w:val="00961086"/>
    <w:rsid w:val="009615B6"/>
    <w:rsid w:val="00961C37"/>
    <w:rsid w:val="00962C44"/>
    <w:rsid w:val="0096442E"/>
    <w:rsid w:val="00964988"/>
    <w:rsid w:val="009670E0"/>
    <w:rsid w:val="00967E5F"/>
    <w:rsid w:val="00967E6A"/>
    <w:rsid w:val="009721CB"/>
    <w:rsid w:val="00973F40"/>
    <w:rsid w:val="0097441A"/>
    <w:rsid w:val="00975BF3"/>
    <w:rsid w:val="00980155"/>
    <w:rsid w:val="0098345F"/>
    <w:rsid w:val="00983CBF"/>
    <w:rsid w:val="00984EFE"/>
    <w:rsid w:val="00985B2A"/>
    <w:rsid w:val="0098778A"/>
    <w:rsid w:val="00990163"/>
    <w:rsid w:val="009928AA"/>
    <w:rsid w:val="00992A45"/>
    <w:rsid w:val="00992C21"/>
    <w:rsid w:val="00993514"/>
    <w:rsid w:val="009959DB"/>
    <w:rsid w:val="009965AB"/>
    <w:rsid w:val="00997242"/>
    <w:rsid w:val="00997E07"/>
    <w:rsid w:val="00997E6E"/>
    <w:rsid w:val="009A0896"/>
    <w:rsid w:val="009A1223"/>
    <w:rsid w:val="009A263A"/>
    <w:rsid w:val="009A3C3C"/>
    <w:rsid w:val="009A3D9E"/>
    <w:rsid w:val="009A3EF1"/>
    <w:rsid w:val="009A628A"/>
    <w:rsid w:val="009A6BC1"/>
    <w:rsid w:val="009B0245"/>
    <w:rsid w:val="009B19BE"/>
    <w:rsid w:val="009B1C39"/>
    <w:rsid w:val="009B2207"/>
    <w:rsid w:val="009B2C84"/>
    <w:rsid w:val="009B4258"/>
    <w:rsid w:val="009B438B"/>
    <w:rsid w:val="009B5249"/>
    <w:rsid w:val="009B5B20"/>
    <w:rsid w:val="009B64F7"/>
    <w:rsid w:val="009B6927"/>
    <w:rsid w:val="009B6AE7"/>
    <w:rsid w:val="009B6B42"/>
    <w:rsid w:val="009B78FA"/>
    <w:rsid w:val="009C600D"/>
    <w:rsid w:val="009C66B4"/>
    <w:rsid w:val="009C78FA"/>
    <w:rsid w:val="009D28EA"/>
    <w:rsid w:val="009D2F8B"/>
    <w:rsid w:val="009D318D"/>
    <w:rsid w:val="009D32EE"/>
    <w:rsid w:val="009D4929"/>
    <w:rsid w:val="009D4DA3"/>
    <w:rsid w:val="009E0F70"/>
    <w:rsid w:val="009E261F"/>
    <w:rsid w:val="009E3860"/>
    <w:rsid w:val="009E3BDD"/>
    <w:rsid w:val="009E4AA5"/>
    <w:rsid w:val="009E6E5E"/>
    <w:rsid w:val="009F097E"/>
    <w:rsid w:val="009F0CDC"/>
    <w:rsid w:val="009F21E2"/>
    <w:rsid w:val="009F2461"/>
    <w:rsid w:val="009F2A5A"/>
    <w:rsid w:val="009F51DF"/>
    <w:rsid w:val="009F55F5"/>
    <w:rsid w:val="009F5C15"/>
    <w:rsid w:val="00A00516"/>
    <w:rsid w:val="00A017AC"/>
    <w:rsid w:val="00A02177"/>
    <w:rsid w:val="00A022EC"/>
    <w:rsid w:val="00A0519F"/>
    <w:rsid w:val="00A057DF"/>
    <w:rsid w:val="00A064ED"/>
    <w:rsid w:val="00A06561"/>
    <w:rsid w:val="00A06E8B"/>
    <w:rsid w:val="00A07A5D"/>
    <w:rsid w:val="00A103EF"/>
    <w:rsid w:val="00A105C1"/>
    <w:rsid w:val="00A10785"/>
    <w:rsid w:val="00A11D31"/>
    <w:rsid w:val="00A12242"/>
    <w:rsid w:val="00A12372"/>
    <w:rsid w:val="00A1406B"/>
    <w:rsid w:val="00A15F75"/>
    <w:rsid w:val="00A164BC"/>
    <w:rsid w:val="00A16576"/>
    <w:rsid w:val="00A174B7"/>
    <w:rsid w:val="00A2342E"/>
    <w:rsid w:val="00A24A76"/>
    <w:rsid w:val="00A2531F"/>
    <w:rsid w:val="00A26239"/>
    <w:rsid w:val="00A26DFB"/>
    <w:rsid w:val="00A26EDF"/>
    <w:rsid w:val="00A27F99"/>
    <w:rsid w:val="00A30450"/>
    <w:rsid w:val="00A31326"/>
    <w:rsid w:val="00A319D4"/>
    <w:rsid w:val="00A324FD"/>
    <w:rsid w:val="00A32BD3"/>
    <w:rsid w:val="00A35138"/>
    <w:rsid w:val="00A352E1"/>
    <w:rsid w:val="00A407EC"/>
    <w:rsid w:val="00A42A0E"/>
    <w:rsid w:val="00A44D24"/>
    <w:rsid w:val="00A44E5D"/>
    <w:rsid w:val="00A4773B"/>
    <w:rsid w:val="00A478FA"/>
    <w:rsid w:val="00A51753"/>
    <w:rsid w:val="00A52FAD"/>
    <w:rsid w:val="00A5383B"/>
    <w:rsid w:val="00A53D9A"/>
    <w:rsid w:val="00A54067"/>
    <w:rsid w:val="00A5451D"/>
    <w:rsid w:val="00A54DAF"/>
    <w:rsid w:val="00A54F56"/>
    <w:rsid w:val="00A55344"/>
    <w:rsid w:val="00A56C53"/>
    <w:rsid w:val="00A57464"/>
    <w:rsid w:val="00A60B21"/>
    <w:rsid w:val="00A60D81"/>
    <w:rsid w:val="00A62250"/>
    <w:rsid w:val="00A633D2"/>
    <w:rsid w:val="00A65363"/>
    <w:rsid w:val="00A6760B"/>
    <w:rsid w:val="00A70A76"/>
    <w:rsid w:val="00A75AEB"/>
    <w:rsid w:val="00A75E6D"/>
    <w:rsid w:val="00A8115C"/>
    <w:rsid w:val="00A8143E"/>
    <w:rsid w:val="00A8232E"/>
    <w:rsid w:val="00A84DA7"/>
    <w:rsid w:val="00A8511D"/>
    <w:rsid w:val="00A85691"/>
    <w:rsid w:val="00A859DB"/>
    <w:rsid w:val="00A85F23"/>
    <w:rsid w:val="00A8605D"/>
    <w:rsid w:val="00A91908"/>
    <w:rsid w:val="00A93821"/>
    <w:rsid w:val="00A938EC"/>
    <w:rsid w:val="00A961FD"/>
    <w:rsid w:val="00A962B8"/>
    <w:rsid w:val="00A9666D"/>
    <w:rsid w:val="00A967F1"/>
    <w:rsid w:val="00A96A47"/>
    <w:rsid w:val="00A97F3F"/>
    <w:rsid w:val="00AA23C9"/>
    <w:rsid w:val="00AA4A4A"/>
    <w:rsid w:val="00AA5ECB"/>
    <w:rsid w:val="00AA6122"/>
    <w:rsid w:val="00AB540A"/>
    <w:rsid w:val="00AB5AFE"/>
    <w:rsid w:val="00AB7E3C"/>
    <w:rsid w:val="00AC0B2F"/>
    <w:rsid w:val="00AC0FB1"/>
    <w:rsid w:val="00AC138C"/>
    <w:rsid w:val="00AC2A06"/>
    <w:rsid w:val="00AC2AF5"/>
    <w:rsid w:val="00AC3AA2"/>
    <w:rsid w:val="00AC4A7E"/>
    <w:rsid w:val="00AC4EB1"/>
    <w:rsid w:val="00AC628F"/>
    <w:rsid w:val="00AC6C47"/>
    <w:rsid w:val="00AD4391"/>
    <w:rsid w:val="00AD7410"/>
    <w:rsid w:val="00AE00C8"/>
    <w:rsid w:val="00AE1FBB"/>
    <w:rsid w:val="00AE25B5"/>
    <w:rsid w:val="00AE3819"/>
    <w:rsid w:val="00AE40F5"/>
    <w:rsid w:val="00AE48F9"/>
    <w:rsid w:val="00AE492F"/>
    <w:rsid w:val="00AE4FD7"/>
    <w:rsid w:val="00AE523C"/>
    <w:rsid w:val="00AE5521"/>
    <w:rsid w:val="00AE6033"/>
    <w:rsid w:val="00AE70B6"/>
    <w:rsid w:val="00AF008E"/>
    <w:rsid w:val="00AF2636"/>
    <w:rsid w:val="00AF3187"/>
    <w:rsid w:val="00AF39CC"/>
    <w:rsid w:val="00AF69D5"/>
    <w:rsid w:val="00B01673"/>
    <w:rsid w:val="00B01EEA"/>
    <w:rsid w:val="00B02423"/>
    <w:rsid w:val="00B0287F"/>
    <w:rsid w:val="00B02D82"/>
    <w:rsid w:val="00B02F14"/>
    <w:rsid w:val="00B030DB"/>
    <w:rsid w:val="00B03177"/>
    <w:rsid w:val="00B06C38"/>
    <w:rsid w:val="00B06D1C"/>
    <w:rsid w:val="00B07B9F"/>
    <w:rsid w:val="00B07D1E"/>
    <w:rsid w:val="00B102D8"/>
    <w:rsid w:val="00B1147D"/>
    <w:rsid w:val="00B131FA"/>
    <w:rsid w:val="00B15496"/>
    <w:rsid w:val="00B15DF8"/>
    <w:rsid w:val="00B174D9"/>
    <w:rsid w:val="00B179C4"/>
    <w:rsid w:val="00B2090E"/>
    <w:rsid w:val="00B20A71"/>
    <w:rsid w:val="00B21194"/>
    <w:rsid w:val="00B246F5"/>
    <w:rsid w:val="00B24963"/>
    <w:rsid w:val="00B249A3"/>
    <w:rsid w:val="00B26D2C"/>
    <w:rsid w:val="00B27468"/>
    <w:rsid w:val="00B27827"/>
    <w:rsid w:val="00B35CA8"/>
    <w:rsid w:val="00B360AF"/>
    <w:rsid w:val="00B36DE1"/>
    <w:rsid w:val="00B41A27"/>
    <w:rsid w:val="00B41CD9"/>
    <w:rsid w:val="00B426EE"/>
    <w:rsid w:val="00B42989"/>
    <w:rsid w:val="00B43E4E"/>
    <w:rsid w:val="00B4603B"/>
    <w:rsid w:val="00B46AC6"/>
    <w:rsid w:val="00B47BD7"/>
    <w:rsid w:val="00B51FC9"/>
    <w:rsid w:val="00B521C1"/>
    <w:rsid w:val="00B53143"/>
    <w:rsid w:val="00B53774"/>
    <w:rsid w:val="00B53863"/>
    <w:rsid w:val="00B54397"/>
    <w:rsid w:val="00B565BC"/>
    <w:rsid w:val="00B61C53"/>
    <w:rsid w:val="00B61CAC"/>
    <w:rsid w:val="00B6291B"/>
    <w:rsid w:val="00B64B5B"/>
    <w:rsid w:val="00B657A5"/>
    <w:rsid w:val="00B70D24"/>
    <w:rsid w:val="00B715B9"/>
    <w:rsid w:val="00B73BDD"/>
    <w:rsid w:val="00B74C0A"/>
    <w:rsid w:val="00B75A2D"/>
    <w:rsid w:val="00B76617"/>
    <w:rsid w:val="00B76DD9"/>
    <w:rsid w:val="00B77BE3"/>
    <w:rsid w:val="00B80B9F"/>
    <w:rsid w:val="00B82FEE"/>
    <w:rsid w:val="00B83C10"/>
    <w:rsid w:val="00B8650E"/>
    <w:rsid w:val="00B86DB0"/>
    <w:rsid w:val="00B86EC0"/>
    <w:rsid w:val="00B8788D"/>
    <w:rsid w:val="00B91C32"/>
    <w:rsid w:val="00B93A41"/>
    <w:rsid w:val="00B93B6A"/>
    <w:rsid w:val="00B93CAC"/>
    <w:rsid w:val="00B93EE6"/>
    <w:rsid w:val="00B9538F"/>
    <w:rsid w:val="00B969A7"/>
    <w:rsid w:val="00BA02F2"/>
    <w:rsid w:val="00BA055E"/>
    <w:rsid w:val="00BA0B62"/>
    <w:rsid w:val="00BA16EA"/>
    <w:rsid w:val="00BA34EF"/>
    <w:rsid w:val="00BA45B2"/>
    <w:rsid w:val="00BA5613"/>
    <w:rsid w:val="00BB1A7B"/>
    <w:rsid w:val="00BB334D"/>
    <w:rsid w:val="00BB7203"/>
    <w:rsid w:val="00BC0C2A"/>
    <w:rsid w:val="00BC20E7"/>
    <w:rsid w:val="00BC2614"/>
    <w:rsid w:val="00BC317F"/>
    <w:rsid w:val="00BC4D49"/>
    <w:rsid w:val="00BC7934"/>
    <w:rsid w:val="00BD03BA"/>
    <w:rsid w:val="00BD37E7"/>
    <w:rsid w:val="00BD3A4E"/>
    <w:rsid w:val="00BD4001"/>
    <w:rsid w:val="00BD4D6A"/>
    <w:rsid w:val="00BD578B"/>
    <w:rsid w:val="00BE1107"/>
    <w:rsid w:val="00BE246C"/>
    <w:rsid w:val="00BE419C"/>
    <w:rsid w:val="00BE41F3"/>
    <w:rsid w:val="00BE4532"/>
    <w:rsid w:val="00BE4A43"/>
    <w:rsid w:val="00BE5968"/>
    <w:rsid w:val="00BE611F"/>
    <w:rsid w:val="00BE616A"/>
    <w:rsid w:val="00BE6587"/>
    <w:rsid w:val="00BE6B97"/>
    <w:rsid w:val="00BF00CF"/>
    <w:rsid w:val="00BF35DD"/>
    <w:rsid w:val="00BF49F4"/>
    <w:rsid w:val="00BF60A6"/>
    <w:rsid w:val="00BF6FA9"/>
    <w:rsid w:val="00BF75FA"/>
    <w:rsid w:val="00C00985"/>
    <w:rsid w:val="00C01D13"/>
    <w:rsid w:val="00C02150"/>
    <w:rsid w:val="00C02CA8"/>
    <w:rsid w:val="00C02DA3"/>
    <w:rsid w:val="00C0346D"/>
    <w:rsid w:val="00C034A9"/>
    <w:rsid w:val="00C0379F"/>
    <w:rsid w:val="00C03FB0"/>
    <w:rsid w:val="00C06BF8"/>
    <w:rsid w:val="00C06F4D"/>
    <w:rsid w:val="00C07EB9"/>
    <w:rsid w:val="00C110BD"/>
    <w:rsid w:val="00C116D5"/>
    <w:rsid w:val="00C139FC"/>
    <w:rsid w:val="00C152A2"/>
    <w:rsid w:val="00C259C9"/>
    <w:rsid w:val="00C26B66"/>
    <w:rsid w:val="00C31850"/>
    <w:rsid w:val="00C335B7"/>
    <w:rsid w:val="00C33956"/>
    <w:rsid w:val="00C33CA6"/>
    <w:rsid w:val="00C34550"/>
    <w:rsid w:val="00C34E39"/>
    <w:rsid w:val="00C35706"/>
    <w:rsid w:val="00C376E1"/>
    <w:rsid w:val="00C416D1"/>
    <w:rsid w:val="00C42B30"/>
    <w:rsid w:val="00C437E6"/>
    <w:rsid w:val="00C438EC"/>
    <w:rsid w:val="00C4586A"/>
    <w:rsid w:val="00C4633E"/>
    <w:rsid w:val="00C47B4A"/>
    <w:rsid w:val="00C524B3"/>
    <w:rsid w:val="00C528C7"/>
    <w:rsid w:val="00C54175"/>
    <w:rsid w:val="00C54FE6"/>
    <w:rsid w:val="00C57116"/>
    <w:rsid w:val="00C62A2C"/>
    <w:rsid w:val="00C633A2"/>
    <w:rsid w:val="00C63683"/>
    <w:rsid w:val="00C65FAD"/>
    <w:rsid w:val="00C72184"/>
    <w:rsid w:val="00C74E2A"/>
    <w:rsid w:val="00C75531"/>
    <w:rsid w:val="00C77152"/>
    <w:rsid w:val="00C80D2F"/>
    <w:rsid w:val="00C856EA"/>
    <w:rsid w:val="00C87BBF"/>
    <w:rsid w:val="00C87DDC"/>
    <w:rsid w:val="00C92646"/>
    <w:rsid w:val="00C93497"/>
    <w:rsid w:val="00C950FC"/>
    <w:rsid w:val="00C96B2C"/>
    <w:rsid w:val="00C970B5"/>
    <w:rsid w:val="00CA1A79"/>
    <w:rsid w:val="00CA343F"/>
    <w:rsid w:val="00CA412B"/>
    <w:rsid w:val="00CA520C"/>
    <w:rsid w:val="00CA6E3C"/>
    <w:rsid w:val="00CA7065"/>
    <w:rsid w:val="00CB35A7"/>
    <w:rsid w:val="00CB47DA"/>
    <w:rsid w:val="00CC1176"/>
    <w:rsid w:val="00CC11C4"/>
    <w:rsid w:val="00CC3B2C"/>
    <w:rsid w:val="00CC3BDE"/>
    <w:rsid w:val="00CC416B"/>
    <w:rsid w:val="00CC4B11"/>
    <w:rsid w:val="00CC67F2"/>
    <w:rsid w:val="00CC78E7"/>
    <w:rsid w:val="00CC7C9B"/>
    <w:rsid w:val="00CD1B8B"/>
    <w:rsid w:val="00CD3250"/>
    <w:rsid w:val="00CD33C8"/>
    <w:rsid w:val="00CE0170"/>
    <w:rsid w:val="00CE118C"/>
    <w:rsid w:val="00CE3515"/>
    <w:rsid w:val="00CE3C78"/>
    <w:rsid w:val="00CE4A27"/>
    <w:rsid w:val="00CE4FDC"/>
    <w:rsid w:val="00CE625B"/>
    <w:rsid w:val="00CE730B"/>
    <w:rsid w:val="00CE755D"/>
    <w:rsid w:val="00CF0BA2"/>
    <w:rsid w:val="00CF2045"/>
    <w:rsid w:val="00CF2DE6"/>
    <w:rsid w:val="00CF6B6C"/>
    <w:rsid w:val="00CF790D"/>
    <w:rsid w:val="00D0005D"/>
    <w:rsid w:val="00D01007"/>
    <w:rsid w:val="00D01678"/>
    <w:rsid w:val="00D025CB"/>
    <w:rsid w:val="00D04AF9"/>
    <w:rsid w:val="00D05FD5"/>
    <w:rsid w:val="00D06626"/>
    <w:rsid w:val="00D06946"/>
    <w:rsid w:val="00D0721C"/>
    <w:rsid w:val="00D10C5A"/>
    <w:rsid w:val="00D1354C"/>
    <w:rsid w:val="00D14F70"/>
    <w:rsid w:val="00D15124"/>
    <w:rsid w:val="00D1546C"/>
    <w:rsid w:val="00D163D5"/>
    <w:rsid w:val="00D175A1"/>
    <w:rsid w:val="00D2086E"/>
    <w:rsid w:val="00D20ACB"/>
    <w:rsid w:val="00D21F27"/>
    <w:rsid w:val="00D22986"/>
    <w:rsid w:val="00D22EDA"/>
    <w:rsid w:val="00D23662"/>
    <w:rsid w:val="00D23F33"/>
    <w:rsid w:val="00D242E7"/>
    <w:rsid w:val="00D255EE"/>
    <w:rsid w:val="00D25727"/>
    <w:rsid w:val="00D26973"/>
    <w:rsid w:val="00D270AC"/>
    <w:rsid w:val="00D30852"/>
    <w:rsid w:val="00D315B0"/>
    <w:rsid w:val="00D324EB"/>
    <w:rsid w:val="00D33954"/>
    <w:rsid w:val="00D33E21"/>
    <w:rsid w:val="00D34173"/>
    <w:rsid w:val="00D36386"/>
    <w:rsid w:val="00D36672"/>
    <w:rsid w:val="00D41C61"/>
    <w:rsid w:val="00D41E05"/>
    <w:rsid w:val="00D4316E"/>
    <w:rsid w:val="00D45B81"/>
    <w:rsid w:val="00D47D60"/>
    <w:rsid w:val="00D50FA1"/>
    <w:rsid w:val="00D5133B"/>
    <w:rsid w:val="00D521F8"/>
    <w:rsid w:val="00D52FB5"/>
    <w:rsid w:val="00D53BC9"/>
    <w:rsid w:val="00D55F56"/>
    <w:rsid w:val="00D56146"/>
    <w:rsid w:val="00D60725"/>
    <w:rsid w:val="00D60D88"/>
    <w:rsid w:val="00D63D6F"/>
    <w:rsid w:val="00D644D1"/>
    <w:rsid w:val="00D6517C"/>
    <w:rsid w:val="00D655ED"/>
    <w:rsid w:val="00D6614C"/>
    <w:rsid w:val="00D700FC"/>
    <w:rsid w:val="00D71CF7"/>
    <w:rsid w:val="00D72237"/>
    <w:rsid w:val="00D72B84"/>
    <w:rsid w:val="00D75A5D"/>
    <w:rsid w:val="00D7606E"/>
    <w:rsid w:val="00D7661C"/>
    <w:rsid w:val="00D808E9"/>
    <w:rsid w:val="00D8123A"/>
    <w:rsid w:val="00D831CA"/>
    <w:rsid w:val="00D83644"/>
    <w:rsid w:val="00D83770"/>
    <w:rsid w:val="00D851F3"/>
    <w:rsid w:val="00D87E47"/>
    <w:rsid w:val="00D900C4"/>
    <w:rsid w:val="00D9290C"/>
    <w:rsid w:val="00D938A1"/>
    <w:rsid w:val="00D94A2C"/>
    <w:rsid w:val="00D94E3C"/>
    <w:rsid w:val="00D95C7C"/>
    <w:rsid w:val="00D96826"/>
    <w:rsid w:val="00D97CA5"/>
    <w:rsid w:val="00DA19A9"/>
    <w:rsid w:val="00DA1CDA"/>
    <w:rsid w:val="00DA267D"/>
    <w:rsid w:val="00DA528D"/>
    <w:rsid w:val="00DA5C12"/>
    <w:rsid w:val="00DA5CDE"/>
    <w:rsid w:val="00DA737A"/>
    <w:rsid w:val="00DB5938"/>
    <w:rsid w:val="00DB618A"/>
    <w:rsid w:val="00DB66C9"/>
    <w:rsid w:val="00DC035F"/>
    <w:rsid w:val="00DC3707"/>
    <w:rsid w:val="00DC506F"/>
    <w:rsid w:val="00DC52CF"/>
    <w:rsid w:val="00DC5D42"/>
    <w:rsid w:val="00DC7626"/>
    <w:rsid w:val="00DC7D7E"/>
    <w:rsid w:val="00DD1D90"/>
    <w:rsid w:val="00DD2D57"/>
    <w:rsid w:val="00DD3D38"/>
    <w:rsid w:val="00DD520C"/>
    <w:rsid w:val="00DD7292"/>
    <w:rsid w:val="00DD7517"/>
    <w:rsid w:val="00DF025C"/>
    <w:rsid w:val="00DF09E7"/>
    <w:rsid w:val="00DF0D3F"/>
    <w:rsid w:val="00DF10F4"/>
    <w:rsid w:val="00DF3BAA"/>
    <w:rsid w:val="00DF4E17"/>
    <w:rsid w:val="00DF5A4C"/>
    <w:rsid w:val="00DF5B12"/>
    <w:rsid w:val="00DF5C64"/>
    <w:rsid w:val="00DF6235"/>
    <w:rsid w:val="00DF7293"/>
    <w:rsid w:val="00DF779E"/>
    <w:rsid w:val="00DF79AA"/>
    <w:rsid w:val="00E01B19"/>
    <w:rsid w:val="00E06284"/>
    <w:rsid w:val="00E064FF"/>
    <w:rsid w:val="00E11FDA"/>
    <w:rsid w:val="00E139ED"/>
    <w:rsid w:val="00E13ABA"/>
    <w:rsid w:val="00E1591F"/>
    <w:rsid w:val="00E16D23"/>
    <w:rsid w:val="00E17ADD"/>
    <w:rsid w:val="00E17DCD"/>
    <w:rsid w:val="00E2042E"/>
    <w:rsid w:val="00E215C1"/>
    <w:rsid w:val="00E2258A"/>
    <w:rsid w:val="00E22FF9"/>
    <w:rsid w:val="00E23F11"/>
    <w:rsid w:val="00E26838"/>
    <w:rsid w:val="00E27921"/>
    <w:rsid w:val="00E27B23"/>
    <w:rsid w:val="00E3014B"/>
    <w:rsid w:val="00E34A9D"/>
    <w:rsid w:val="00E352B3"/>
    <w:rsid w:val="00E40EE6"/>
    <w:rsid w:val="00E41547"/>
    <w:rsid w:val="00E418F4"/>
    <w:rsid w:val="00E41E3A"/>
    <w:rsid w:val="00E430FC"/>
    <w:rsid w:val="00E4311B"/>
    <w:rsid w:val="00E442F2"/>
    <w:rsid w:val="00E459D4"/>
    <w:rsid w:val="00E46094"/>
    <w:rsid w:val="00E46AB9"/>
    <w:rsid w:val="00E46B6D"/>
    <w:rsid w:val="00E5216C"/>
    <w:rsid w:val="00E53D2F"/>
    <w:rsid w:val="00E54447"/>
    <w:rsid w:val="00E55FD0"/>
    <w:rsid w:val="00E5614A"/>
    <w:rsid w:val="00E57D06"/>
    <w:rsid w:val="00E61025"/>
    <w:rsid w:val="00E619A5"/>
    <w:rsid w:val="00E62983"/>
    <w:rsid w:val="00E62ACA"/>
    <w:rsid w:val="00E63A10"/>
    <w:rsid w:val="00E6433B"/>
    <w:rsid w:val="00E662A1"/>
    <w:rsid w:val="00E7019D"/>
    <w:rsid w:val="00E71A15"/>
    <w:rsid w:val="00E71C5F"/>
    <w:rsid w:val="00E72BE3"/>
    <w:rsid w:val="00E7319C"/>
    <w:rsid w:val="00E73803"/>
    <w:rsid w:val="00E73BC6"/>
    <w:rsid w:val="00E74717"/>
    <w:rsid w:val="00E7480E"/>
    <w:rsid w:val="00E75868"/>
    <w:rsid w:val="00E760B6"/>
    <w:rsid w:val="00E80817"/>
    <w:rsid w:val="00E82A53"/>
    <w:rsid w:val="00E8396C"/>
    <w:rsid w:val="00E83C61"/>
    <w:rsid w:val="00E84249"/>
    <w:rsid w:val="00E85CFB"/>
    <w:rsid w:val="00E863BB"/>
    <w:rsid w:val="00E87766"/>
    <w:rsid w:val="00E87D3A"/>
    <w:rsid w:val="00E919B8"/>
    <w:rsid w:val="00E929A8"/>
    <w:rsid w:val="00E92E33"/>
    <w:rsid w:val="00E93340"/>
    <w:rsid w:val="00E935BF"/>
    <w:rsid w:val="00E93D46"/>
    <w:rsid w:val="00E94FA4"/>
    <w:rsid w:val="00E97A84"/>
    <w:rsid w:val="00EA067B"/>
    <w:rsid w:val="00EA1B8E"/>
    <w:rsid w:val="00EA5E9B"/>
    <w:rsid w:val="00EA5F55"/>
    <w:rsid w:val="00EB103E"/>
    <w:rsid w:val="00EB1F9A"/>
    <w:rsid w:val="00EB3194"/>
    <w:rsid w:val="00EB3BB8"/>
    <w:rsid w:val="00EB3FE2"/>
    <w:rsid w:val="00EB4B97"/>
    <w:rsid w:val="00EB4C62"/>
    <w:rsid w:val="00EB4F75"/>
    <w:rsid w:val="00EB623C"/>
    <w:rsid w:val="00EC306B"/>
    <w:rsid w:val="00EC5B84"/>
    <w:rsid w:val="00EC63A6"/>
    <w:rsid w:val="00EC7064"/>
    <w:rsid w:val="00ED279B"/>
    <w:rsid w:val="00ED3E1E"/>
    <w:rsid w:val="00ED4612"/>
    <w:rsid w:val="00ED4631"/>
    <w:rsid w:val="00ED7E8F"/>
    <w:rsid w:val="00EE0888"/>
    <w:rsid w:val="00EE1EE2"/>
    <w:rsid w:val="00EE216D"/>
    <w:rsid w:val="00EE2BDC"/>
    <w:rsid w:val="00EE5534"/>
    <w:rsid w:val="00EE5FCE"/>
    <w:rsid w:val="00EE6C78"/>
    <w:rsid w:val="00EF23F2"/>
    <w:rsid w:val="00EF3ED1"/>
    <w:rsid w:val="00EF579C"/>
    <w:rsid w:val="00EF6399"/>
    <w:rsid w:val="00EF71ED"/>
    <w:rsid w:val="00EF74C8"/>
    <w:rsid w:val="00EF7B5D"/>
    <w:rsid w:val="00F00837"/>
    <w:rsid w:val="00F01203"/>
    <w:rsid w:val="00F039FA"/>
    <w:rsid w:val="00F0572F"/>
    <w:rsid w:val="00F05A47"/>
    <w:rsid w:val="00F06E46"/>
    <w:rsid w:val="00F07AA6"/>
    <w:rsid w:val="00F07DCA"/>
    <w:rsid w:val="00F10A38"/>
    <w:rsid w:val="00F10F0D"/>
    <w:rsid w:val="00F11CDE"/>
    <w:rsid w:val="00F150AE"/>
    <w:rsid w:val="00F21CDF"/>
    <w:rsid w:val="00F237E2"/>
    <w:rsid w:val="00F23D73"/>
    <w:rsid w:val="00F24F19"/>
    <w:rsid w:val="00F256E1"/>
    <w:rsid w:val="00F25B4A"/>
    <w:rsid w:val="00F268B4"/>
    <w:rsid w:val="00F26E1F"/>
    <w:rsid w:val="00F27F90"/>
    <w:rsid w:val="00F31047"/>
    <w:rsid w:val="00F31D87"/>
    <w:rsid w:val="00F33298"/>
    <w:rsid w:val="00F341E0"/>
    <w:rsid w:val="00F35B0A"/>
    <w:rsid w:val="00F36287"/>
    <w:rsid w:val="00F36E86"/>
    <w:rsid w:val="00F41160"/>
    <w:rsid w:val="00F414C1"/>
    <w:rsid w:val="00F4297E"/>
    <w:rsid w:val="00F435AD"/>
    <w:rsid w:val="00F44C31"/>
    <w:rsid w:val="00F44DBD"/>
    <w:rsid w:val="00F46DE0"/>
    <w:rsid w:val="00F47DDD"/>
    <w:rsid w:val="00F508F9"/>
    <w:rsid w:val="00F52E25"/>
    <w:rsid w:val="00F52E50"/>
    <w:rsid w:val="00F5331C"/>
    <w:rsid w:val="00F540CF"/>
    <w:rsid w:val="00F56083"/>
    <w:rsid w:val="00F56127"/>
    <w:rsid w:val="00F56CA6"/>
    <w:rsid w:val="00F56F39"/>
    <w:rsid w:val="00F57466"/>
    <w:rsid w:val="00F57D05"/>
    <w:rsid w:val="00F60EFB"/>
    <w:rsid w:val="00F65A89"/>
    <w:rsid w:val="00F664B6"/>
    <w:rsid w:val="00F67AAE"/>
    <w:rsid w:val="00F715AE"/>
    <w:rsid w:val="00F727F3"/>
    <w:rsid w:val="00F74103"/>
    <w:rsid w:val="00F744ED"/>
    <w:rsid w:val="00F75DCE"/>
    <w:rsid w:val="00F77ACC"/>
    <w:rsid w:val="00F80116"/>
    <w:rsid w:val="00F82399"/>
    <w:rsid w:val="00F83F40"/>
    <w:rsid w:val="00F8575D"/>
    <w:rsid w:val="00F85E83"/>
    <w:rsid w:val="00F85FD9"/>
    <w:rsid w:val="00F86392"/>
    <w:rsid w:val="00F869C4"/>
    <w:rsid w:val="00F909DE"/>
    <w:rsid w:val="00F92561"/>
    <w:rsid w:val="00F92816"/>
    <w:rsid w:val="00F92CCB"/>
    <w:rsid w:val="00F938BE"/>
    <w:rsid w:val="00F95566"/>
    <w:rsid w:val="00F968F0"/>
    <w:rsid w:val="00F969E7"/>
    <w:rsid w:val="00F9752B"/>
    <w:rsid w:val="00FA096B"/>
    <w:rsid w:val="00FA1454"/>
    <w:rsid w:val="00FA146D"/>
    <w:rsid w:val="00FA1A43"/>
    <w:rsid w:val="00FA4B92"/>
    <w:rsid w:val="00FA58EF"/>
    <w:rsid w:val="00FA62FC"/>
    <w:rsid w:val="00FA65B6"/>
    <w:rsid w:val="00FB0A71"/>
    <w:rsid w:val="00FB11EF"/>
    <w:rsid w:val="00FB16D9"/>
    <w:rsid w:val="00FB5BF4"/>
    <w:rsid w:val="00FB6718"/>
    <w:rsid w:val="00FB7BBA"/>
    <w:rsid w:val="00FC1C43"/>
    <w:rsid w:val="00FC1D2F"/>
    <w:rsid w:val="00FC2AA4"/>
    <w:rsid w:val="00FC566A"/>
    <w:rsid w:val="00FC5F89"/>
    <w:rsid w:val="00FC65CC"/>
    <w:rsid w:val="00FC6C9C"/>
    <w:rsid w:val="00FD055E"/>
    <w:rsid w:val="00FD133B"/>
    <w:rsid w:val="00FD26A1"/>
    <w:rsid w:val="00FD520F"/>
    <w:rsid w:val="00FD5E52"/>
    <w:rsid w:val="00FD734A"/>
    <w:rsid w:val="00FE13AD"/>
    <w:rsid w:val="00FE168E"/>
    <w:rsid w:val="00FE3C25"/>
    <w:rsid w:val="00FF134B"/>
    <w:rsid w:val="00FF23EB"/>
    <w:rsid w:val="00FF2F91"/>
    <w:rsid w:val="00FF4202"/>
    <w:rsid w:val="00FF5B46"/>
    <w:rsid w:val="00FF5C08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ourier 10cpi" w:hAnsi="Courier 10cpi" w:cs="Courier 10cpi"/>
    </w:rPr>
  </w:style>
  <w:style w:type="paragraph" w:styleId="Heading1">
    <w:name w:val="heading 1"/>
    <w:basedOn w:val="Normal"/>
    <w:next w:val="Normal"/>
    <w:link w:val="Heading1Char"/>
    <w:qFormat/>
    <w:rsid w:val="00750FDE"/>
    <w:pPr>
      <w:keepNext/>
      <w:widowControl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51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54236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039FA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35B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B2AA1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3B2C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E4B05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Times New Roman" w:hAnsi="Times New Roman"/>
      <w:b/>
      <w:bCs/>
      <w:sz w:val="28"/>
      <w:szCs w:val="28"/>
    </w:rPr>
  </w:style>
  <w:style w:type="paragraph" w:styleId="FootnoteText">
    <w:name w:val="footnote text"/>
    <w:basedOn w:val="Normal"/>
    <w:semiHidden/>
    <w:pPr>
      <w:widowControl/>
      <w:autoSpaceDE/>
      <w:autoSpaceDN/>
    </w:pPr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aultText">
    <w:name w:val="Default Text"/>
    <w:basedOn w:val="Normal"/>
    <w:rsid w:val="007D7EA8"/>
    <w:pPr>
      <w:widowControl/>
      <w:adjustRightInd w:val="0"/>
    </w:pPr>
    <w:rPr>
      <w:rFonts w:ascii="Times New Roman" w:eastAsia="Batang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36569"/>
    <w:pPr>
      <w:widowControl/>
      <w:autoSpaceDE/>
      <w:autoSpaceDN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yleBoldJustifiedRight1">
    <w:name w:val="Style Bold Justified Right:  1&quot;"/>
    <w:basedOn w:val="Normal"/>
    <w:rsid w:val="00720D0A"/>
    <w:pPr>
      <w:ind w:right="1440"/>
      <w:jc w:val="both"/>
    </w:pPr>
    <w:rPr>
      <w:rFonts w:cs="Times New Roman"/>
      <w:b/>
      <w:bCs/>
    </w:rPr>
  </w:style>
  <w:style w:type="paragraph" w:styleId="Header">
    <w:name w:val="header"/>
    <w:basedOn w:val="Normal"/>
    <w:link w:val="HeaderChar"/>
    <w:rsid w:val="00905774"/>
    <w:pPr>
      <w:widowControl/>
      <w:tabs>
        <w:tab w:val="center" w:pos="4320"/>
        <w:tab w:val="right" w:pos="8640"/>
      </w:tabs>
      <w:autoSpaceDE/>
      <w:autoSpaceDN/>
    </w:pPr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FF5C08"/>
    <w:pPr>
      <w:spacing w:after="120" w:line="480" w:lineRule="auto"/>
    </w:pPr>
  </w:style>
  <w:style w:type="paragraph" w:styleId="BodyTextIndent2">
    <w:name w:val="Body Text Indent 2"/>
    <w:basedOn w:val="Normal"/>
    <w:link w:val="BodyTextIndent2Char"/>
    <w:rsid w:val="007B66B6"/>
    <w:pPr>
      <w:spacing w:after="120" w:line="480" w:lineRule="auto"/>
      <w:ind w:left="360"/>
    </w:pPr>
  </w:style>
  <w:style w:type="paragraph" w:customStyle="1" w:styleId="Style0">
    <w:name w:val="Style0"/>
    <w:rsid w:val="005201C4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rsid w:val="00AB540A"/>
    <w:pPr>
      <w:spacing w:after="120"/>
      <w:ind w:left="360"/>
    </w:pPr>
    <w:rPr>
      <w:sz w:val="16"/>
      <w:szCs w:val="16"/>
    </w:rPr>
  </w:style>
  <w:style w:type="paragraph" w:customStyle="1" w:styleId="xl25">
    <w:name w:val="xl25"/>
    <w:basedOn w:val="Normal"/>
    <w:rsid w:val="00F35B0A"/>
    <w:pPr>
      <w:widowControl/>
      <w:autoSpaceDE/>
      <w:autoSpaceDN/>
      <w:spacing w:before="100" w:after="100"/>
      <w:jc w:val="center"/>
    </w:pPr>
    <w:rPr>
      <w:rFonts w:ascii="Arial" w:hAnsi="Arial" w:cs="Times New Roman"/>
      <w:b/>
      <w:sz w:val="24"/>
    </w:rPr>
  </w:style>
  <w:style w:type="paragraph" w:styleId="NormalWeb">
    <w:name w:val="Normal (Web)"/>
    <w:basedOn w:val="Normal"/>
    <w:rsid w:val="0058425A"/>
    <w:pPr>
      <w:widowControl/>
      <w:autoSpaceDE/>
      <w:autoSpaceDN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rsid w:val="00830284"/>
    <w:pPr>
      <w:spacing w:after="120"/>
      <w:ind w:left="360"/>
    </w:pPr>
  </w:style>
  <w:style w:type="paragraph" w:customStyle="1" w:styleId="02First-LevelSubheadingBOLD">
    <w:name w:val="02 First-Level Subheading BOLD"/>
    <w:basedOn w:val="Normal"/>
    <w:rsid w:val="00260433"/>
    <w:pPr>
      <w:keepNext/>
      <w:widowControl/>
      <w:autoSpaceDE/>
      <w:autoSpaceDN/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TOCHeading1">
    <w:name w:val="TOC Heading 1"/>
    <w:basedOn w:val="Normal"/>
    <w:link w:val="TOCHeading1Char"/>
    <w:rsid w:val="00637253"/>
    <w:pPr>
      <w:widowControl/>
      <w:autoSpaceDE/>
      <w:autoSpaceDN/>
      <w:jc w:val="center"/>
    </w:pPr>
    <w:rPr>
      <w:rFonts w:ascii="Times New Roman" w:hAnsi="Times New Roman" w:cs="Times New Roman"/>
      <w:b/>
      <w:caps/>
      <w:sz w:val="24"/>
      <w:szCs w:val="24"/>
    </w:rPr>
  </w:style>
  <w:style w:type="character" w:customStyle="1" w:styleId="TOCHeading1Char">
    <w:name w:val="TOC Heading 1 Char"/>
    <w:link w:val="TOCHeading1"/>
    <w:rsid w:val="00637253"/>
    <w:rPr>
      <w:b/>
      <w:caps/>
      <w:sz w:val="24"/>
      <w:szCs w:val="24"/>
      <w:lang w:val="en-US" w:eastAsia="en-US" w:bidi="ar-SA"/>
    </w:rPr>
  </w:style>
  <w:style w:type="paragraph" w:customStyle="1" w:styleId="CM4">
    <w:name w:val="CM4"/>
    <w:basedOn w:val="Normal"/>
    <w:next w:val="Normal"/>
    <w:rsid w:val="002929E8"/>
    <w:pPr>
      <w:adjustRightInd w:val="0"/>
      <w:spacing w:line="553" w:lineRule="atLeast"/>
    </w:pPr>
    <w:rPr>
      <w:rFonts w:ascii="NFAOFD+TimesNewRoman,Bold" w:hAnsi="NFAOFD+TimesNewRoman,Bold" w:cs="Times New Roman"/>
      <w:sz w:val="24"/>
      <w:szCs w:val="24"/>
    </w:rPr>
  </w:style>
  <w:style w:type="paragraph" w:customStyle="1" w:styleId="UserTitleC">
    <w:name w:val="User_TitleC"/>
    <w:rsid w:val="00201771"/>
    <w:pPr>
      <w:jc w:val="center"/>
    </w:pPr>
    <w:rPr>
      <w:sz w:val="24"/>
    </w:rPr>
  </w:style>
  <w:style w:type="character" w:styleId="PageNumber">
    <w:name w:val="page number"/>
    <w:basedOn w:val="DefaultParagraphFont"/>
    <w:rsid w:val="00D30852"/>
  </w:style>
  <w:style w:type="paragraph" w:customStyle="1" w:styleId="Default">
    <w:name w:val="Default"/>
    <w:rsid w:val="008B26B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ignature">
    <w:name w:val="Signature"/>
    <w:basedOn w:val="Normal"/>
    <w:rsid w:val="00C65FAD"/>
    <w:pPr>
      <w:adjustRightInd w:val="0"/>
    </w:pPr>
    <w:rPr>
      <w:rFonts w:ascii="Times" w:hAnsi="Times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870215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053F8C"/>
    <w:pPr>
      <w:widowControl/>
      <w:tabs>
        <w:tab w:val="center" w:pos="4320"/>
        <w:tab w:val="right" w:pos="8640"/>
      </w:tabs>
      <w:autoSpaceDE/>
      <w:autoSpaceDN/>
    </w:pPr>
    <w:rPr>
      <w:rFonts w:ascii="Comic Sans MS" w:hAnsi="Comic Sans MS" w:cs="Times New Roman"/>
      <w:sz w:val="24"/>
    </w:rPr>
  </w:style>
  <w:style w:type="paragraph" w:customStyle="1" w:styleId="AA1">
    <w:name w:val="AA_1"/>
    <w:basedOn w:val="Normal"/>
    <w:next w:val="BodyText"/>
    <w:autoRedefine/>
    <w:rsid w:val="00973F40"/>
    <w:pPr>
      <w:widowControl/>
      <w:autoSpaceDE/>
      <w:autoSpaceDN/>
      <w:outlineLvl w:val="0"/>
    </w:pPr>
    <w:rPr>
      <w:rFonts w:ascii="Times New Roman" w:hAnsi="Times New Roman" w:cs="Times New Roman"/>
      <w:b/>
      <w:sz w:val="24"/>
      <w:szCs w:val="24"/>
    </w:rPr>
  </w:style>
  <w:style w:type="character" w:customStyle="1" w:styleId="goohl1">
    <w:name w:val="goohl1"/>
    <w:basedOn w:val="DefaultParagraphFont"/>
    <w:rsid w:val="001D690C"/>
  </w:style>
  <w:style w:type="paragraph" w:styleId="Subtitle">
    <w:name w:val="Subtitle"/>
    <w:basedOn w:val="Normal"/>
    <w:qFormat/>
    <w:rsid w:val="00104FAE"/>
    <w:pPr>
      <w:widowControl/>
      <w:autoSpaceDE/>
      <w:autoSpaceDN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styleId="CommentText">
    <w:name w:val="annotation text"/>
    <w:basedOn w:val="Normal"/>
    <w:semiHidden/>
    <w:rsid w:val="001C33BB"/>
    <w:pPr>
      <w:widowControl/>
      <w:autoSpaceDE/>
      <w:autoSpaceDN/>
    </w:pPr>
    <w:rPr>
      <w:rFonts w:ascii="Times New Roman" w:hAnsi="Times New Roman" w:cs="Times New Roman"/>
    </w:rPr>
  </w:style>
  <w:style w:type="paragraph" w:customStyle="1" w:styleId="msonormalcxspmiddle">
    <w:name w:val="msonormalcxspmiddle"/>
    <w:basedOn w:val="Normal"/>
    <w:rsid w:val="00C62A2C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812BBD"/>
    <w:pPr>
      <w:widowControl/>
      <w:autoSpaceDE/>
      <w:autoSpaceDN/>
    </w:pPr>
    <w:rPr>
      <w:rFonts w:ascii="Times" w:hAnsi="Times" w:cs="Times New Roman"/>
    </w:rPr>
  </w:style>
  <w:style w:type="character" w:customStyle="1" w:styleId="BodyTextIndentChar">
    <w:name w:val="Body Text Indent Char"/>
    <w:link w:val="BodyTextIndent"/>
    <w:rsid w:val="00AF39CC"/>
    <w:rPr>
      <w:rFonts w:ascii="Courier 10cpi" w:hAnsi="Courier 10cpi" w:cs="Courier 10cpi"/>
    </w:rPr>
  </w:style>
  <w:style w:type="character" w:customStyle="1" w:styleId="normal2Char">
    <w:name w:val="normal2 Char"/>
    <w:link w:val="normal2"/>
    <w:locked/>
    <w:rsid w:val="00B80B9F"/>
    <w:rPr>
      <w:rFonts w:ascii="Arial" w:hAnsi="Arial" w:cs="Arial"/>
      <w:bCs/>
      <w:sz w:val="24"/>
      <w:szCs w:val="24"/>
      <w:lang w:bidi="en-US"/>
    </w:rPr>
  </w:style>
  <w:style w:type="paragraph" w:customStyle="1" w:styleId="normal2">
    <w:name w:val="normal2"/>
    <w:basedOn w:val="Normal"/>
    <w:link w:val="normal2Char"/>
    <w:qFormat/>
    <w:rsid w:val="00B80B9F"/>
    <w:pPr>
      <w:widowControl/>
      <w:autoSpaceDE/>
      <w:autoSpaceDN/>
      <w:spacing w:before="480" w:line="276" w:lineRule="auto"/>
      <w:contextualSpacing/>
      <w:jc w:val="center"/>
      <w:outlineLvl w:val="0"/>
    </w:pPr>
    <w:rPr>
      <w:rFonts w:ascii="Arial" w:hAnsi="Arial" w:cs="Arial"/>
      <w:bCs/>
      <w:sz w:val="24"/>
      <w:szCs w:val="24"/>
      <w:lang w:bidi="en-US"/>
    </w:rPr>
  </w:style>
  <w:style w:type="character" w:customStyle="1" w:styleId="PlainTextChar">
    <w:name w:val="Plain Text Char"/>
    <w:link w:val="PlainText"/>
    <w:rsid w:val="008374EE"/>
    <w:rPr>
      <w:rFonts w:ascii="Times" w:hAnsi="Times"/>
    </w:rPr>
  </w:style>
  <w:style w:type="character" w:customStyle="1" w:styleId="BodyText3Char">
    <w:name w:val="Body Text 3 Char"/>
    <w:link w:val="BodyText3"/>
    <w:rsid w:val="00985B2A"/>
    <w:rPr>
      <w:rFonts w:ascii="Courier 10cpi" w:hAnsi="Courier 10cpi" w:cs="Courier 10cpi"/>
      <w:sz w:val="16"/>
      <w:szCs w:val="16"/>
    </w:rPr>
  </w:style>
  <w:style w:type="character" w:customStyle="1" w:styleId="HeaderChar">
    <w:name w:val="Header Char"/>
    <w:link w:val="Header"/>
    <w:rsid w:val="00F56127"/>
    <w:rPr>
      <w:sz w:val="24"/>
      <w:szCs w:val="24"/>
    </w:rPr>
  </w:style>
  <w:style w:type="character" w:customStyle="1" w:styleId="BodyTextIndent2Char">
    <w:name w:val="Body Text Indent 2 Char"/>
    <w:link w:val="BodyTextIndent2"/>
    <w:rsid w:val="00D22986"/>
    <w:rPr>
      <w:rFonts w:ascii="Courier 10cpi" w:hAnsi="Courier 10cpi" w:cs="Courier 10cpi"/>
    </w:rPr>
  </w:style>
  <w:style w:type="paragraph" w:styleId="NoSpacing">
    <w:name w:val="No Spacing"/>
    <w:link w:val="NoSpacingChar"/>
    <w:uiPriority w:val="1"/>
    <w:qFormat/>
    <w:rsid w:val="00CF0BA2"/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rsid w:val="00951313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C7934"/>
    <w:rPr>
      <w:rFonts w:ascii="Arial" w:hAnsi="Arial" w:cs="Arial"/>
      <w:b/>
      <w:bCs/>
      <w:i/>
      <w:iCs/>
      <w:sz w:val="28"/>
      <w:szCs w:val="28"/>
    </w:rPr>
  </w:style>
  <w:style w:type="character" w:customStyle="1" w:styleId="BodyTextChar">
    <w:name w:val="Body Text Char"/>
    <w:link w:val="BodyText"/>
    <w:rsid w:val="00FC65CC"/>
    <w:rPr>
      <w:b/>
      <w:bCs/>
      <w:sz w:val="24"/>
      <w:szCs w:val="24"/>
    </w:rPr>
  </w:style>
  <w:style w:type="character" w:customStyle="1" w:styleId="TitleChar">
    <w:name w:val="Title Char"/>
    <w:link w:val="Title"/>
    <w:rsid w:val="00677F52"/>
    <w:rPr>
      <w:rFonts w:cs="Courier 10cpi"/>
      <w:b/>
      <w:bCs/>
      <w:sz w:val="28"/>
      <w:szCs w:val="28"/>
    </w:rPr>
  </w:style>
  <w:style w:type="paragraph" w:customStyle="1" w:styleId="BodyA">
    <w:name w:val="Body A"/>
    <w:rsid w:val="002A2947"/>
    <w:pPr>
      <w:spacing w:after="240"/>
    </w:pPr>
    <w:rPr>
      <w:rFonts w:ascii="Helvetica" w:eastAsia="ヒラギノ角ゴ Pro W3" w:hAnsi="Helvetica"/>
      <w:color w:val="000000"/>
      <w:sz w:val="24"/>
    </w:rPr>
  </w:style>
  <w:style w:type="paragraph" w:customStyle="1" w:styleId="Body">
    <w:name w:val="Body"/>
    <w:rsid w:val="008570E9"/>
    <w:rPr>
      <w:rFonts w:ascii="Helvetica" w:eastAsia="ヒラギノ角ゴ Pro W3" w:hAnsi="Helvetica"/>
      <w:color w:val="000000"/>
      <w:sz w:val="24"/>
    </w:rPr>
  </w:style>
  <w:style w:type="character" w:customStyle="1" w:styleId="BodyText2Char">
    <w:name w:val="Body Text 2 Char"/>
    <w:link w:val="BodyText2"/>
    <w:rsid w:val="00DF5A4C"/>
    <w:rPr>
      <w:rFonts w:ascii="Courier 10cpi" w:hAnsi="Courier 10cpi" w:cs="Courier 10cpi"/>
    </w:rPr>
  </w:style>
  <w:style w:type="paragraph" w:styleId="ListParagraph">
    <w:name w:val="List Paragraph"/>
    <w:basedOn w:val="Normal"/>
    <w:uiPriority w:val="34"/>
    <w:qFormat/>
    <w:rsid w:val="00052737"/>
    <w:pPr>
      <w:widowControl/>
      <w:autoSpaceDE/>
      <w:autoSpaceDN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link w:val="Heading3"/>
    <w:semiHidden/>
    <w:rsid w:val="0005423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Normal12pt">
    <w:name w:val="Normal + 12 pt"/>
    <w:basedOn w:val="Normal"/>
    <w:rsid w:val="00442C64"/>
    <w:pPr>
      <w:widowControl/>
      <w:autoSpaceDE/>
      <w:autoSpaceDN/>
    </w:pPr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unhideWhenUsed/>
    <w:rsid w:val="005327B3"/>
    <w:pPr>
      <w:widowControl/>
      <w:tabs>
        <w:tab w:val="center" w:pos="4320"/>
      </w:tabs>
      <w:autoSpaceDE/>
      <w:autoSpaceDN/>
    </w:pPr>
    <w:rPr>
      <w:rFonts w:ascii="Times New Roman" w:hAnsi="Times New Roman" w:cs="Times New Roman"/>
      <w:b/>
      <w:sz w:val="24"/>
      <w:szCs w:val="24"/>
    </w:rPr>
  </w:style>
  <w:style w:type="character" w:styleId="Emphasis">
    <w:name w:val="Emphasis"/>
    <w:uiPriority w:val="20"/>
    <w:qFormat/>
    <w:rsid w:val="003E5B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294631"/>
    <w:rPr>
      <w:rFonts w:ascii="Courier New" w:hAnsi="Courier New" w:cs="Courier New"/>
    </w:rPr>
  </w:style>
  <w:style w:type="character" w:customStyle="1" w:styleId="NoSpacingChar">
    <w:name w:val="No Spacing Char"/>
    <w:link w:val="NoSpacing"/>
    <w:uiPriority w:val="1"/>
    <w:rsid w:val="005C7125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M8">
    <w:name w:val="CM8"/>
    <w:basedOn w:val="Normal"/>
    <w:next w:val="Normal"/>
    <w:rsid w:val="00A60D81"/>
    <w:pPr>
      <w:suppressAutoHyphens/>
      <w:spacing w:after="265"/>
    </w:pPr>
    <w:rPr>
      <w:rFonts w:ascii="Adv P 1968" w:hAnsi="Adv P 1968" w:cs="Adv P 1968"/>
      <w:sz w:val="24"/>
      <w:szCs w:val="24"/>
    </w:rPr>
  </w:style>
  <w:style w:type="paragraph" w:customStyle="1" w:styleId="Heading31">
    <w:name w:val="Heading 31"/>
    <w:basedOn w:val="Normal"/>
    <w:next w:val="Normal"/>
    <w:rsid w:val="008321D2"/>
    <w:pPr>
      <w:keepNext/>
      <w:widowControl/>
      <w:suppressAutoHyphens/>
      <w:autoSpaceDE/>
      <w:autoSpaceDN/>
      <w:spacing w:line="360" w:lineRule="auto"/>
    </w:pPr>
    <w:rPr>
      <w:rFonts w:ascii="Arial" w:eastAsia="Arial" w:hAnsi="Arial" w:cs="Times New Roman"/>
      <w:b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ourier 10cpi" w:hAnsi="Courier 10cpi" w:cs="Courier 10cpi"/>
    </w:rPr>
  </w:style>
  <w:style w:type="paragraph" w:styleId="Heading1">
    <w:name w:val="heading 1"/>
    <w:basedOn w:val="Normal"/>
    <w:next w:val="Normal"/>
    <w:link w:val="Heading1Char"/>
    <w:qFormat/>
    <w:rsid w:val="00750FDE"/>
    <w:pPr>
      <w:keepNext/>
      <w:widowControl/>
      <w:autoSpaceDE/>
      <w:autoSpaceDN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51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54236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039FA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35B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B2AA1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C3B2C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E4B05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Times New Roman" w:hAnsi="Times New Roman"/>
      <w:b/>
      <w:bCs/>
      <w:sz w:val="28"/>
      <w:szCs w:val="28"/>
    </w:rPr>
  </w:style>
  <w:style w:type="paragraph" w:styleId="FootnoteText">
    <w:name w:val="footnote text"/>
    <w:basedOn w:val="Normal"/>
    <w:semiHidden/>
    <w:pPr>
      <w:widowControl/>
      <w:autoSpaceDE/>
      <w:autoSpaceDN/>
    </w:pPr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aultText">
    <w:name w:val="Default Text"/>
    <w:basedOn w:val="Normal"/>
    <w:rsid w:val="007D7EA8"/>
    <w:pPr>
      <w:widowControl/>
      <w:adjustRightInd w:val="0"/>
    </w:pPr>
    <w:rPr>
      <w:rFonts w:ascii="Times New Roman" w:eastAsia="Batang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36569"/>
    <w:pPr>
      <w:widowControl/>
      <w:autoSpaceDE/>
      <w:autoSpaceDN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yleBoldJustifiedRight1">
    <w:name w:val="Style Bold Justified Right:  1&quot;"/>
    <w:basedOn w:val="Normal"/>
    <w:rsid w:val="00720D0A"/>
    <w:pPr>
      <w:ind w:right="1440"/>
      <w:jc w:val="both"/>
    </w:pPr>
    <w:rPr>
      <w:rFonts w:cs="Times New Roman"/>
      <w:b/>
      <w:bCs/>
    </w:rPr>
  </w:style>
  <w:style w:type="paragraph" w:styleId="Header">
    <w:name w:val="header"/>
    <w:basedOn w:val="Normal"/>
    <w:link w:val="HeaderChar"/>
    <w:rsid w:val="00905774"/>
    <w:pPr>
      <w:widowControl/>
      <w:tabs>
        <w:tab w:val="center" w:pos="4320"/>
        <w:tab w:val="right" w:pos="8640"/>
      </w:tabs>
      <w:autoSpaceDE/>
      <w:autoSpaceDN/>
    </w:pPr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FF5C08"/>
    <w:pPr>
      <w:spacing w:after="120" w:line="480" w:lineRule="auto"/>
    </w:pPr>
  </w:style>
  <w:style w:type="paragraph" w:styleId="BodyTextIndent2">
    <w:name w:val="Body Text Indent 2"/>
    <w:basedOn w:val="Normal"/>
    <w:link w:val="BodyTextIndent2Char"/>
    <w:rsid w:val="007B66B6"/>
    <w:pPr>
      <w:spacing w:after="120" w:line="480" w:lineRule="auto"/>
      <w:ind w:left="360"/>
    </w:pPr>
  </w:style>
  <w:style w:type="paragraph" w:customStyle="1" w:styleId="Style0">
    <w:name w:val="Style0"/>
    <w:rsid w:val="005201C4"/>
    <w:pPr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rsid w:val="00AB540A"/>
    <w:pPr>
      <w:spacing w:after="120"/>
      <w:ind w:left="360"/>
    </w:pPr>
    <w:rPr>
      <w:sz w:val="16"/>
      <w:szCs w:val="16"/>
    </w:rPr>
  </w:style>
  <w:style w:type="paragraph" w:customStyle="1" w:styleId="xl25">
    <w:name w:val="xl25"/>
    <w:basedOn w:val="Normal"/>
    <w:rsid w:val="00F35B0A"/>
    <w:pPr>
      <w:widowControl/>
      <w:autoSpaceDE/>
      <w:autoSpaceDN/>
      <w:spacing w:before="100" w:after="100"/>
      <w:jc w:val="center"/>
    </w:pPr>
    <w:rPr>
      <w:rFonts w:ascii="Arial" w:hAnsi="Arial" w:cs="Times New Roman"/>
      <w:b/>
      <w:sz w:val="24"/>
    </w:rPr>
  </w:style>
  <w:style w:type="paragraph" w:styleId="NormalWeb">
    <w:name w:val="Normal (Web)"/>
    <w:basedOn w:val="Normal"/>
    <w:rsid w:val="0058425A"/>
    <w:pPr>
      <w:widowControl/>
      <w:autoSpaceDE/>
      <w:autoSpaceDN/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rsid w:val="00830284"/>
    <w:pPr>
      <w:spacing w:after="120"/>
      <w:ind w:left="360"/>
    </w:pPr>
  </w:style>
  <w:style w:type="paragraph" w:customStyle="1" w:styleId="02First-LevelSubheadingBOLD">
    <w:name w:val="02 First-Level Subheading BOLD"/>
    <w:basedOn w:val="Normal"/>
    <w:rsid w:val="00260433"/>
    <w:pPr>
      <w:keepNext/>
      <w:widowControl/>
      <w:autoSpaceDE/>
      <w:autoSpaceDN/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TOCHeading1">
    <w:name w:val="TOC Heading 1"/>
    <w:basedOn w:val="Normal"/>
    <w:link w:val="TOCHeading1Char"/>
    <w:rsid w:val="00637253"/>
    <w:pPr>
      <w:widowControl/>
      <w:autoSpaceDE/>
      <w:autoSpaceDN/>
      <w:jc w:val="center"/>
    </w:pPr>
    <w:rPr>
      <w:rFonts w:ascii="Times New Roman" w:hAnsi="Times New Roman" w:cs="Times New Roman"/>
      <w:b/>
      <w:caps/>
      <w:sz w:val="24"/>
      <w:szCs w:val="24"/>
    </w:rPr>
  </w:style>
  <w:style w:type="character" w:customStyle="1" w:styleId="TOCHeading1Char">
    <w:name w:val="TOC Heading 1 Char"/>
    <w:link w:val="TOCHeading1"/>
    <w:rsid w:val="00637253"/>
    <w:rPr>
      <w:b/>
      <w:caps/>
      <w:sz w:val="24"/>
      <w:szCs w:val="24"/>
      <w:lang w:val="en-US" w:eastAsia="en-US" w:bidi="ar-SA"/>
    </w:rPr>
  </w:style>
  <w:style w:type="paragraph" w:customStyle="1" w:styleId="CM4">
    <w:name w:val="CM4"/>
    <w:basedOn w:val="Normal"/>
    <w:next w:val="Normal"/>
    <w:rsid w:val="002929E8"/>
    <w:pPr>
      <w:adjustRightInd w:val="0"/>
      <w:spacing w:line="553" w:lineRule="atLeast"/>
    </w:pPr>
    <w:rPr>
      <w:rFonts w:ascii="NFAOFD+TimesNewRoman,Bold" w:hAnsi="NFAOFD+TimesNewRoman,Bold" w:cs="Times New Roman"/>
      <w:sz w:val="24"/>
      <w:szCs w:val="24"/>
    </w:rPr>
  </w:style>
  <w:style w:type="paragraph" w:customStyle="1" w:styleId="UserTitleC">
    <w:name w:val="User_TitleC"/>
    <w:rsid w:val="00201771"/>
    <w:pPr>
      <w:jc w:val="center"/>
    </w:pPr>
    <w:rPr>
      <w:sz w:val="24"/>
    </w:rPr>
  </w:style>
  <w:style w:type="character" w:styleId="PageNumber">
    <w:name w:val="page number"/>
    <w:basedOn w:val="DefaultParagraphFont"/>
    <w:rsid w:val="00D30852"/>
  </w:style>
  <w:style w:type="paragraph" w:customStyle="1" w:styleId="Default">
    <w:name w:val="Default"/>
    <w:rsid w:val="008B26B0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ignature">
    <w:name w:val="Signature"/>
    <w:basedOn w:val="Normal"/>
    <w:rsid w:val="00C65FAD"/>
    <w:pPr>
      <w:adjustRightInd w:val="0"/>
    </w:pPr>
    <w:rPr>
      <w:rFonts w:ascii="Times" w:hAnsi="Times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870215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053F8C"/>
    <w:pPr>
      <w:widowControl/>
      <w:tabs>
        <w:tab w:val="center" w:pos="4320"/>
        <w:tab w:val="right" w:pos="8640"/>
      </w:tabs>
      <w:autoSpaceDE/>
      <w:autoSpaceDN/>
    </w:pPr>
    <w:rPr>
      <w:rFonts w:ascii="Comic Sans MS" w:hAnsi="Comic Sans MS" w:cs="Times New Roman"/>
      <w:sz w:val="24"/>
    </w:rPr>
  </w:style>
  <w:style w:type="paragraph" w:customStyle="1" w:styleId="AA1">
    <w:name w:val="AA_1"/>
    <w:basedOn w:val="Normal"/>
    <w:next w:val="BodyText"/>
    <w:autoRedefine/>
    <w:rsid w:val="00973F40"/>
    <w:pPr>
      <w:widowControl/>
      <w:autoSpaceDE/>
      <w:autoSpaceDN/>
      <w:outlineLvl w:val="0"/>
    </w:pPr>
    <w:rPr>
      <w:rFonts w:ascii="Times New Roman" w:hAnsi="Times New Roman" w:cs="Times New Roman"/>
      <w:b/>
      <w:sz w:val="24"/>
      <w:szCs w:val="24"/>
    </w:rPr>
  </w:style>
  <w:style w:type="character" w:customStyle="1" w:styleId="goohl1">
    <w:name w:val="goohl1"/>
    <w:basedOn w:val="DefaultParagraphFont"/>
    <w:rsid w:val="001D690C"/>
  </w:style>
  <w:style w:type="paragraph" w:styleId="Subtitle">
    <w:name w:val="Subtitle"/>
    <w:basedOn w:val="Normal"/>
    <w:qFormat/>
    <w:rsid w:val="00104FAE"/>
    <w:pPr>
      <w:widowControl/>
      <w:autoSpaceDE/>
      <w:autoSpaceDN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styleId="CommentText">
    <w:name w:val="annotation text"/>
    <w:basedOn w:val="Normal"/>
    <w:semiHidden/>
    <w:rsid w:val="001C33BB"/>
    <w:pPr>
      <w:widowControl/>
      <w:autoSpaceDE/>
      <w:autoSpaceDN/>
    </w:pPr>
    <w:rPr>
      <w:rFonts w:ascii="Times New Roman" w:hAnsi="Times New Roman" w:cs="Times New Roman"/>
    </w:rPr>
  </w:style>
  <w:style w:type="paragraph" w:customStyle="1" w:styleId="msonormalcxspmiddle">
    <w:name w:val="msonormalcxspmiddle"/>
    <w:basedOn w:val="Normal"/>
    <w:rsid w:val="00C62A2C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812BBD"/>
    <w:pPr>
      <w:widowControl/>
      <w:autoSpaceDE/>
      <w:autoSpaceDN/>
    </w:pPr>
    <w:rPr>
      <w:rFonts w:ascii="Times" w:hAnsi="Times" w:cs="Times New Roman"/>
    </w:rPr>
  </w:style>
  <w:style w:type="character" w:customStyle="1" w:styleId="BodyTextIndentChar">
    <w:name w:val="Body Text Indent Char"/>
    <w:link w:val="BodyTextIndent"/>
    <w:rsid w:val="00AF39CC"/>
    <w:rPr>
      <w:rFonts w:ascii="Courier 10cpi" w:hAnsi="Courier 10cpi" w:cs="Courier 10cpi"/>
    </w:rPr>
  </w:style>
  <w:style w:type="character" w:customStyle="1" w:styleId="normal2Char">
    <w:name w:val="normal2 Char"/>
    <w:link w:val="normal2"/>
    <w:locked/>
    <w:rsid w:val="00B80B9F"/>
    <w:rPr>
      <w:rFonts w:ascii="Arial" w:hAnsi="Arial" w:cs="Arial"/>
      <w:bCs/>
      <w:sz w:val="24"/>
      <w:szCs w:val="24"/>
      <w:lang w:bidi="en-US"/>
    </w:rPr>
  </w:style>
  <w:style w:type="paragraph" w:customStyle="1" w:styleId="normal2">
    <w:name w:val="normal2"/>
    <w:basedOn w:val="Normal"/>
    <w:link w:val="normal2Char"/>
    <w:qFormat/>
    <w:rsid w:val="00B80B9F"/>
    <w:pPr>
      <w:widowControl/>
      <w:autoSpaceDE/>
      <w:autoSpaceDN/>
      <w:spacing w:before="480" w:line="276" w:lineRule="auto"/>
      <w:contextualSpacing/>
      <w:jc w:val="center"/>
      <w:outlineLvl w:val="0"/>
    </w:pPr>
    <w:rPr>
      <w:rFonts w:ascii="Arial" w:hAnsi="Arial" w:cs="Arial"/>
      <w:bCs/>
      <w:sz w:val="24"/>
      <w:szCs w:val="24"/>
      <w:lang w:bidi="en-US"/>
    </w:rPr>
  </w:style>
  <w:style w:type="character" w:customStyle="1" w:styleId="PlainTextChar">
    <w:name w:val="Plain Text Char"/>
    <w:link w:val="PlainText"/>
    <w:rsid w:val="008374EE"/>
    <w:rPr>
      <w:rFonts w:ascii="Times" w:hAnsi="Times"/>
    </w:rPr>
  </w:style>
  <w:style w:type="character" w:customStyle="1" w:styleId="BodyText3Char">
    <w:name w:val="Body Text 3 Char"/>
    <w:link w:val="BodyText3"/>
    <w:rsid w:val="00985B2A"/>
    <w:rPr>
      <w:rFonts w:ascii="Courier 10cpi" w:hAnsi="Courier 10cpi" w:cs="Courier 10cpi"/>
      <w:sz w:val="16"/>
      <w:szCs w:val="16"/>
    </w:rPr>
  </w:style>
  <w:style w:type="character" w:customStyle="1" w:styleId="HeaderChar">
    <w:name w:val="Header Char"/>
    <w:link w:val="Header"/>
    <w:rsid w:val="00F56127"/>
    <w:rPr>
      <w:sz w:val="24"/>
      <w:szCs w:val="24"/>
    </w:rPr>
  </w:style>
  <w:style w:type="character" w:customStyle="1" w:styleId="BodyTextIndent2Char">
    <w:name w:val="Body Text Indent 2 Char"/>
    <w:link w:val="BodyTextIndent2"/>
    <w:rsid w:val="00D22986"/>
    <w:rPr>
      <w:rFonts w:ascii="Courier 10cpi" w:hAnsi="Courier 10cpi" w:cs="Courier 10cpi"/>
    </w:rPr>
  </w:style>
  <w:style w:type="paragraph" w:styleId="NoSpacing">
    <w:name w:val="No Spacing"/>
    <w:link w:val="NoSpacingChar"/>
    <w:uiPriority w:val="1"/>
    <w:qFormat/>
    <w:rsid w:val="00CF0BA2"/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rsid w:val="00951313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C7934"/>
    <w:rPr>
      <w:rFonts w:ascii="Arial" w:hAnsi="Arial" w:cs="Arial"/>
      <w:b/>
      <w:bCs/>
      <w:i/>
      <w:iCs/>
      <w:sz w:val="28"/>
      <w:szCs w:val="28"/>
    </w:rPr>
  </w:style>
  <w:style w:type="character" w:customStyle="1" w:styleId="BodyTextChar">
    <w:name w:val="Body Text Char"/>
    <w:link w:val="BodyText"/>
    <w:rsid w:val="00FC65CC"/>
    <w:rPr>
      <w:b/>
      <w:bCs/>
      <w:sz w:val="24"/>
      <w:szCs w:val="24"/>
    </w:rPr>
  </w:style>
  <w:style w:type="character" w:customStyle="1" w:styleId="TitleChar">
    <w:name w:val="Title Char"/>
    <w:link w:val="Title"/>
    <w:rsid w:val="00677F52"/>
    <w:rPr>
      <w:rFonts w:cs="Courier 10cpi"/>
      <w:b/>
      <w:bCs/>
      <w:sz w:val="28"/>
      <w:szCs w:val="28"/>
    </w:rPr>
  </w:style>
  <w:style w:type="paragraph" w:customStyle="1" w:styleId="BodyA">
    <w:name w:val="Body A"/>
    <w:rsid w:val="002A2947"/>
    <w:pPr>
      <w:spacing w:after="240"/>
    </w:pPr>
    <w:rPr>
      <w:rFonts w:ascii="Helvetica" w:eastAsia="ヒラギノ角ゴ Pro W3" w:hAnsi="Helvetica"/>
      <w:color w:val="000000"/>
      <w:sz w:val="24"/>
    </w:rPr>
  </w:style>
  <w:style w:type="paragraph" w:customStyle="1" w:styleId="Body">
    <w:name w:val="Body"/>
    <w:rsid w:val="008570E9"/>
    <w:rPr>
      <w:rFonts w:ascii="Helvetica" w:eastAsia="ヒラギノ角ゴ Pro W3" w:hAnsi="Helvetica"/>
      <w:color w:val="000000"/>
      <w:sz w:val="24"/>
    </w:rPr>
  </w:style>
  <w:style w:type="character" w:customStyle="1" w:styleId="BodyText2Char">
    <w:name w:val="Body Text 2 Char"/>
    <w:link w:val="BodyText2"/>
    <w:rsid w:val="00DF5A4C"/>
    <w:rPr>
      <w:rFonts w:ascii="Courier 10cpi" w:hAnsi="Courier 10cpi" w:cs="Courier 10cpi"/>
    </w:rPr>
  </w:style>
  <w:style w:type="paragraph" w:styleId="ListParagraph">
    <w:name w:val="List Paragraph"/>
    <w:basedOn w:val="Normal"/>
    <w:uiPriority w:val="34"/>
    <w:qFormat/>
    <w:rsid w:val="00052737"/>
    <w:pPr>
      <w:widowControl/>
      <w:autoSpaceDE/>
      <w:autoSpaceDN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link w:val="Heading3"/>
    <w:semiHidden/>
    <w:rsid w:val="0005423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Normal12pt">
    <w:name w:val="Normal + 12 pt"/>
    <w:basedOn w:val="Normal"/>
    <w:rsid w:val="00442C64"/>
    <w:pPr>
      <w:widowControl/>
      <w:autoSpaceDE/>
      <w:autoSpaceDN/>
    </w:pPr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autoRedefine/>
    <w:unhideWhenUsed/>
    <w:rsid w:val="005327B3"/>
    <w:pPr>
      <w:widowControl/>
      <w:tabs>
        <w:tab w:val="center" w:pos="4320"/>
      </w:tabs>
      <w:autoSpaceDE/>
      <w:autoSpaceDN/>
    </w:pPr>
    <w:rPr>
      <w:rFonts w:ascii="Times New Roman" w:hAnsi="Times New Roman" w:cs="Times New Roman"/>
      <w:b/>
      <w:sz w:val="24"/>
      <w:szCs w:val="24"/>
    </w:rPr>
  </w:style>
  <w:style w:type="character" w:styleId="Emphasis">
    <w:name w:val="Emphasis"/>
    <w:uiPriority w:val="20"/>
    <w:qFormat/>
    <w:rsid w:val="003E5B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294631"/>
    <w:rPr>
      <w:rFonts w:ascii="Courier New" w:hAnsi="Courier New" w:cs="Courier New"/>
    </w:rPr>
  </w:style>
  <w:style w:type="character" w:customStyle="1" w:styleId="NoSpacingChar">
    <w:name w:val="No Spacing Char"/>
    <w:link w:val="NoSpacing"/>
    <w:uiPriority w:val="1"/>
    <w:rsid w:val="005C7125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M8">
    <w:name w:val="CM8"/>
    <w:basedOn w:val="Normal"/>
    <w:next w:val="Normal"/>
    <w:rsid w:val="00A60D81"/>
    <w:pPr>
      <w:suppressAutoHyphens/>
      <w:spacing w:after="265"/>
    </w:pPr>
    <w:rPr>
      <w:rFonts w:ascii="Adv P 1968" w:hAnsi="Adv P 1968" w:cs="Adv P 1968"/>
      <w:sz w:val="24"/>
      <w:szCs w:val="24"/>
    </w:rPr>
  </w:style>
  <w:style w:type="paragraph" w:customStyle="1" w:styleId="Heading31">
    <w:name w:val="Heading 31"/>
    <w:basedOn w:val="Normal"/>
    <w:next w:val="Normal"/>
    <w:rsid w:val="008321D2"/>
    <w:pPr>
      <w:keepNext/>
      <w:widowControl/>
      <w:suppressAutoHyphens/>
      <w:autoSpaceDE/>
      <w:autoSpaceDN/>
      <w:spacing w:line="360" w:lineRule="auto"/>
    </w:pPr>
    <w:rPr>
      <w:rFonts w:ascii="Arial" w:eastAsia="Arial" w:hAnsi="Arial" w:cs="Times New Roman"/>
      <w:b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enton\Desktop\reviewers%20commen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reviewers comment form.dotx</Template>
  <TotalTime>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Midland Naturalist Reviewer Comment Form</vt:lpstr>
    </vt:vector>
  </TitlesOfParts>
  <Company>Univ. of Notre Dame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Midland Naturalist Reviewer Comment Form</dc:title>
  <dc:creator>AMID</dc:creator>
  <cp:lastModifiedBy>AMID</cp:lastModifiedBy>
  <cp:revision>2</cp:revision>
  <cp:lastPrinted>2004-02-02T17:45:00Z</cp:lastPrinted>
  <dcterms:created xsi:type="dcterms:W3CDTF">2015-06-29T21:05:00Z</dcterms:created>
  <dcterms:modified xsi:type="dcterms:W3CDTF">2015-06-29T21:05:00Z</dcterms:modified>
</cp:coreProperties>
</file>